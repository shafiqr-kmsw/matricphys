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C9CB7" w14:textId="77777777" w:rsidR="00B343B1" w:rsidRDefault="007206CC" w:rsidP="00B343B1">
      <w:pPr>
        <w:jc w:val="center"/>
        <w:rPr>
          <w:rFonts w:ascii="Calibri" w:hAnsi="Calibri"/>
        </w:rPr>
      </w:pPr>
      <w:r>
        <w:rPr>
          <w:rFonts w:ascii="Calibri" w:hAnsi="Calibri" w:cs="Arial"/>
          <w:noProof/>
          <w:sz w:val="21"/>
          <w:szCs w:val="21"/>
        </w:rPr>
        <w:t xml:space="preserve"> </w:t>
      </w:r>
      <w:r w:rsidR="00AB3D70" w:rsidRPr="005323AD">
        <w:rPr>
          <w:rFonts w:ascii="Calibri" w:hAnsi="Calibri" w:cs="Arial"/>
          <w:noProof/>
          <w:sz w:val="21"/>
          <w:szCs w:val="21"/>
        </w:rPr>
        <w:drawing>
          <wp:inline distT="0" distB="0" distL="0" distR="0" wp14:anchorId="27664606" wp14:editId="19991585">
            <wp:extent cx="1685925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07E7" w14:textId="77777777" w:rsidR="00B343B1" w:rsidRDefault="00B343B1" w:rsidP="00B343B1">
      <w:pPr>
        <w:jc w:val="center"/>
        <w:rPr>
          <w:rFonts w:ascii="Calibri" w:hAnsi="Calibri"/>
        </w:rPr>
      </w:pPr>
    </w:p>
    <w:p w14:paraId="0F2CE038" w14:textId="77777777" w:rsidR="00B343B1" w:rsidRPr="005E1513" w:rsidRDefault="000C67DA" w:rsidP="00B343B1">
      <w:pPr>
        <w:jc w:val="center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ASSIGNMENT</w:t>
      </w:r>
      <w:r>
        <w:rPr>
          <w:rFonts w:ascii="Calibri" w:hAnsi="Calibri"/>
          <w:b/>
        </w:rPr>
        <w:t xml:space="preserve">/ </w:t>
      </w:r>
      <w:r w:rsidR="00B343B1">
        <w:rPr>
          <w:rFonts w:ascii="Calibri" w:hAnsi="Calibri"/>
          <w:b/>
        </w:rPr>
        <w:t>TUGASAN</w:t>
      </w:r>
    </w:p>
    <w:p w14:paraId="47A279C4" w14:textId="77777777" w:rsidR="00B343B1" w:rsidRDefault="00B343B1" w:rsidP="00B343B1">
      <w:pPr>
        <w:tabs>
          <w:tab w:val="left" w:pos="8741"/>
        </w:tabs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_________________________________________________________________________</w:t>
      </w:r>
    </w:p>
    <w:p w14:paraId="3F264199" w14:textId="77777777" w:rsidR="00B343B1" w:rsidRPr="00C42C0B" w:rsidRDefault="0084163A" w:rsidP="00B343B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BBEK4203</w:t>
      </w:r>
    </w:p>
    <w:p w14:paraId="39AF6BEA" w14:textId="77777777" w:rsidR="00690B14" w:rsidRPr="00813FFC" w:rsidRDefault="0084163A" w:rsidP="00E943E5">
      <w:pPr>
        <w:jc w:val="center"/>
        <w:rPr>
          <w:rFonts w:ascii="Calibri" w:hAnsi="Calibri" w:cs="Arial"/>
          <w:b/>
          <w:bCs/>
          <w:i/>
          <w:lang w:val="en-GB"/>
        </w:rPr>
      </w:pPr>
      <w:r w:rsidRPr="00813FFC">
        <w:rPr>
          <w:rFonts w:ascii="Calibri" w:hAnsi="Calibri" w:cs="Arial"/>
          <w:b/>
          <w:bCs/>
          <w:i/>
          <w:lang w:val="en-GB"/>
        </w:rPr>
        <w:t>PRINCIPLES OF MACROECONOMICS</w:t>
      </w:r>
    </w:p>
    <w:p w14:paraId="19CBC7FA" w14:textId="77777777" w:rsidR="00C50346" w:rsidRDefault="0084163A" w:rsidP="00C50346">
      <w:pPr>
        <w:jc w:val="center"/>
        <w:rPr>
          <w:rFonts w:ascii="Calibri" w:hAnsi="Calibri" w:cs="Arial"/>
          <w:b/>
          <w:bCs/>
          <w:lang w:val="en-GB"/>
        </w:rPr>
      </w:pPr>
      <w:r>
        <w:rPr>
          <w:rFonts w:ascii="Calibri" w:hAnsi="Calibri" w:cs="Arial"/>
          <w:b/>
          <w:bCs/>
          <w:lang w:val="en-GB"/>
        </w:rPr>
        <w:t>PRINSIP MAKROEKONOMI</w:t>
      </w:r>
    </w:p>
    <w:p w14:paraId="39C37EBD" w14:textId="77777777" w:rsidR="00B343B1" w:rsidRPr="00C42C0B" w:rsidRDefault="00822710" w:rsidP="00AA40A1">
      <w:pPr>
        <w:pBdr>
          <w:bottom w:val="single" w:sz="12" w:space="1" w:color="auto"/>
        </w:pBd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JANUARY</w:t>
      </w:r>
      <w:r w:rsidR="001D587C">
        <w:rPr>
          <w:rFonts w:ascii="Calibri" w:hAnsi="Calibri"/>
          <w:b/>
        </w:rPr>
        <w:t xml:space="preserve"> 202</w:t>
      </w:r>
      <w:r>
        <w:rPr>
          <w:rFonts w:ascii="Calibri" w:hAnsi="Calibri"/>
          <w:b/>
        </w:rPr>
        <w:t>5</w:t>
      </w:r>
      <w:r w:rsidR="00DC2555">
        <w:rPr>
          <w:rFonts w:ascii="Calibri" w:hAnsi="Calibri"/>
          <w:b/>
        </w:rPr>
        <w:t xml:space="preserve"> SEMESTER</w:t>
      </w:r>
    </w:p>
    <w:p w14:paraId="1BE1E5FD" w14:textId="77777777" w:rsidR="00C50346" w:rsidRDefault="00C50346" w:rsidP="00F32ED6">
      <w:pPr>
        <w:rPr>
          <w:rFonts w:ascii="Calibri" w:hAnsi="Calibri"/>
          <w:b/>
          <w:bCs/>
        </w:rPr>
      </w:pPr>
    </w:p>
    <w:p w14:paraId="4440DFC5" w14:textId="77777777" w:rsidR="005F2310" w:rsidRDefault="005F2310" w:rsidP="00F32ED6">
      <w:pPr>
        <w:rPr>
          <w:rFonts w:ascii="Calibri" w:hAnsi="Calibri"/>
          <w:b/>
          <w:bCs/>
        </w:rPr>
      </w:pPr>
    </w:p>
    <w:p w14:paraId="07D55FA3" w14:textId="77777777" w:rsidR="005F2310" w:rsidRDefault="005F2310" w:rsidP="00F32ED6">
      <w:pPr>
        <w:rPr>
          <w:rFonts w:ascii="Calibri" w:hAnsi="Calibri"/>
          <w:b/>
          <w:bCs/>
        </w:rPr>
      </w:pPr>
    </w:p>
    <w:p w14:paraId="1FC2A63E" w14:textId="77777777" w:rsidR="005F2310" w:rsidRDefault="00AB3D70" w:rsidP="00F32ED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  <w:lang w:val="ms-MY" w:eastAsia="ms-MY"/>
        </w:rPr>
        <w:drawing>
          <wp:anchor distT="0" distB="0" distL="114300" distR="114300" simplePos="0" relativeHeight="251659776" behindDoc="1" locked="0" layoutInCell="1" allowOverlap="1" wp14:anchorId="20DB51C8" wp14:editId="18DD1D8E">
            <wp:simplePos x="0" y="0"/>
            <wp:positionH relativeFrom="margin">
              <wp:posOffset>875665</wp:posOffset>
            </wp:positionH>
            <wp:positionV relativeFrom="margin">
              <wp:posOffset>2371725</wp:posOffset>
            </wp:positionV>
            <wp:extent cx="4343400" cy="4229100"/>
            <wp:effectExtent l="0" t="0" r="0" b="0"/>
            <wp:wrapNone/>
            <wp:docPr id="17" name="Picture 10" descr="o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04A94" w14:textId="77777777" w:rsidR="005F2310" w:rsidRDefault="005F2310" w:rsidP="00F32ED6">
      <w:pPr>
        <w:pStyle w:val="ListParagraph"/>
        <w:tabs>
          <w:tab w:val="left" w:pos="0"/>
        </w:tabs>
        <w:ind w:left="0"/>
        <w:jc w:val="both"/>
        <w:rPr>
          <w:rFonts w:ascii="Calibri" w:hAnsi="Calibri"/>
          <w:b/>
        </w:rPr>
      </w:pPr>
      <w:r w:rsidRPr="00C50346">
        <w:rPr>
          <w:rFonts w:ascii="Calibri" w:hAnsi="Calibri"/>
          <w:b/>
          <w:i/>
        </w:rPr>
        <w:t>SPECIFIC INSTRUCTION</w:t>
      </w:r>
      <w:r w:rsidRPr="00C50346">
        <w:rPr>
          <w:rFonts w:ascii="Calibri" w:hAnsi="Calibri"/>
          <w:b/>
        </w:rPr>
        <w:t xml:space="preserve"> / ARAHAN </w:t>
      </w:r>
      <w:r>
        <w:rPr>
          <w:rFonts w:ascii="Calibri" w:hAnsi="Calibri"/>
          <w:b/>
        </w:rPr>
        <w:t>KHUSUS</w:t>
      </w:r>
    </w:p>
    <w:p w14:paraId="33E9D021" w14:textId="77777777" w:rsidR="005F2310" w:rsidRPr="00C50346" w:rsidRDefault="005F2310" w:rsidP="00F32ED6">
      <w:pPr>
        <w:pStyle w:val="ListParagraph"/>
        <w:tabs>
          <w:tab w:val="left" w:pos="0"/>
        </w:tabs>
        <w:ind w:left="0"/>
        <w:jc w:val="both"/>
        <w:rPr>
          <w:rFonts w:ascii="Calibri" w:hAnsi="Calibri"/>
          <w:b/>
        </w:rPr>
      </w:pPr>
    </w:p>
    <w:p w14:paraId="2BE25CF4" w14:textId="77777777" w:rsidR="005F2310" w:rsidRPr="006F4EDF" w:rsidRDefault="005F2310" w:rsidP="00F32ED6">
      <w:pPr>
        <w:pStyle w:val="ListParagraph"/>
        <w:tabs>
          <w:tab w:val="left" w:pos="0"/>
        </w:tabs>
        <w:jc w:val="both"/>
        <w:rPr>
          <w:rFonts w:ascii="Calibri" w:hAnsi="Calibri"/>
          <w:i/>
        </w:rPr>
      </w:pPr>
    </w:p>
    <w:p w14:paraId="2614C3C0" w14:textId="77777777" w:rsidR="00330CFE" w:rsidRPr="00330CFE" w:rsidRDefault="005F2310" w:rsidP="00F32ED6">
      <w:pPr>
        <w:pStyle w:val="ListParagraph"/>
        <w:numPr>
          <w:ilvl w:val="0"/>
          <w:numId w:val="37"/>
        </w:numPr>
        <w:tabs>
          <w:tab w:val="left" w:pos="0"/>
        </w:tabs>
        <w:spacing w:before="40" w:after="40" w:line="360" w:lineRule="auto"/>
        <w:ind w:left="357"/>
        <w:jc w:val="both"/>
        <w:rPr>
          <w:rFonts w:ascii="Calibri" w:hAnsi="Calibri"/>
          <w:i/>
        </w:rPr>
      </w:pPr>
      <w:r w:rsidRPr="006F4EDF">
        <w:rPr>
          <w:rFonts w:ascii="Calibri" w:hAnsi="Calibri"/>
        </w:rPr>
        <w:t xml:space="preserve">Answer in </w:t>
      </w:r>
      <w:r w:rsidR="00330CFE" w:rsidRPr="00C33EEE">
        <w:rPr>
          <w:rFonts w:ascii="Calibri" w:hAnsi="Calibri"/>
          <w:b/>
        </w:rPr>
        <w:t>Malay</w:t>
      </w:r>
      <w:r w:rsidR="00330CFE" w:rsidRPr="00C33EEE">
        <w:rPr>
          <w:rFonts w:ascii="Calibri" w:hAnsi="Calibri"/>
        </w:rPr>
        <w:t xml:space="preserve"> or </w:t>
      </w:r>
      <w:r w:rsidR="00330CFE" w:rsidRPr="00C33EEE">
        <w:rPr>
          <w:rFonts w:ascii="Calibri" w:hAnsi="Calibri"/>
          <w:b/>
        </w:rPr>
        <w:t>English</w:t>
      </w:r>
      <w:r w:rsidR="00330CFE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</w:t>
      </w:r>
      <w:r w:rsidRPr="00330CFE">
        <w:rPr>
          <w:rFonts w:ascii="Calibri" w:hAnsi="Calibri"/>
        </w:rPr>
        <w:t>/</w:t>
      </w:r>
      <w:r w:rsidRPr="006F4EDF">
        <w:rPr>
          <w:rFonts w:ascii="Calibri" w:hAnsi="Calibri"/>
        </w:rPr>
        <w:t xml:space="preserve"> </w:t>
      </w:r>
    </w:p>
    <w:p w14:paraId="05A65EB1" w14:textId="77777777" w:rsidR="005F2310" w:rsidRPr="006F4EDF" w:rsidRDefault="005F2310" w:rsidP="00F32ED6">
      <w:pPr>
        <w:pStyle w:val="ListParagraph"/>
        <w:tabs>
          <w:tab w:val="left" w:pos="0"/>
        </w:tabs>
        <w:spacing w:before="40" w:after="40" w:line="360" w:lineRule="auto"/>
        <w:ind w:left="357"/>
        <w:jc w:val="both"/>
        <w:rPr>
          <w:rFonts w:ascii="Calibri" w:hAnsi="Calibri"/>
          <w:i/>
        </w:rPr>
      </w:pPr>
      <w:r w:rsidRPr="006F4EDF">
        <w:rPr>
          <w:rFonts w:ascii="Calibri" w:hAnsi="Calibri"/>
          <w:i/>
        </w:rPr>
        <w:t xml:space="preserve">Jawab dalam </w:t>
      </w:r>
      <w:r w:rsidR="00330CFE" w:rsidRPr="00C33EEE">
        <w:rPr>
          <w:rFonts w:ascii="Calibri" w:hAnsi="Calibri"/>
          <w:b/>
          <w:i/>
        </w:rPr>
        <w:t>bahasa Melayu</w:t>
      </w:r>
      <w:r w:rsidR="00330CFE" w:rsidRPr="00C33EEE">
        <w:rPr>
          <w:rFonts w:ascii="Calibri" w:hAnsi="Calibri"/>
          <w:i/>
        </w:rPr>
        <w:t xml:space="preserve"> atau </w:t>
      </w:r>
      <w:r w:rsidR="00330CFE" w:rsidRPr="00C33EEE">
        <w:rPr>
          <w:rFonts w:ascii="Calibri" w:hAnsi="Calibri"/>
          <w:b/>
          <w:i/>
        </w:rPr>
        <w:t>bahasa</w:t>
      </w:r>
      <w:r w:rsidR="00330CFE" w:rsidRPr="00C33EEE">
        <w:rPr>
          <w:rFonts w:ascii="Calibri" w:hAnsi="Calibri"/>
          <w:b/>
          <w:i/>
          <w:lang w:val="es-ES"/>
        </w:rPr>
        <w:t xml:space="preserve"> </w:t>
      </w:r>
      <w:r w:rsidR="00330CFE" w:rsidRPr="00C33EEE">
        <w:rPr>
          <w:rFonts w:ascii="Calibri" w:hAnsi="Calibri"/>
          <w:b/>
          <w:i/>
        </w:rPr>
        <w:t>Inggeris</w:t>
      </w:r>
      <w:r w:rsidR="00330CFE">
        <w:rPr>
          <w:rFonts w:ascii="Calibri" w:hAnsi="Calibri"/>
          <w:b/>
          <w:i/>
        </w:rPr>
        <w:t>.</w:t>
      </w:r>
    </w:p>
    <w:p w14:paraId="5A8B59C8" w14:textId="77777777" w:rsidR="005F2310" w:rsidRPr="006F4EDF" w:rsidRDefault="005F2310" w:rsidP="00F32ED6">
      <w:pPr>
        <w:pStyle w:val="ListParagraph"/>
        <w:tabs>
          <w:tab w:val="left" w:pos="0"/>
        </w:tabs>
        <w:spacing w:before="40" w:after="40" w:line="360" w:lineRule="auto"/>
        <w:ind w:left="357"/>
        <w:jc w:val="both"/>
        <w:rPr>
          <w:rFonts w:ascii="Calibri" w:hAnsi="Calibri"/>
          <w:i/>
        </w:rPr>
      </w:pPr>
    </w:p>
    <w:p w14:paraId="2F003150" w14:textId="77777777" w:rsidR="005F2310" w:rsidRDefault="005F2310" w:rsidP="00F32ED6">
      <w:pPr>
        <w:pStyle w:val="ListParagraph"/>
        <w:numPr>
          <w:ilvl w:val="0"/>
          <w:numId w:val="37"/>
        </w:numPr>
        <w:tabs>
          <w:tab w:val="left" w:pos="0"/>
        </w:tabs>
        <w:spacing w:before="40" w:after="40" w:line="360" w:lineRule="auto"/>
        <w:ind w:left="357"/>
        <w:jc w:val="both"/>
        <w:rPr>
          <w:rFonts w:ascii="Calibri" w:hAnsi="Calibri"/>
          <w:i/>
        </w:rPr>
      </w:pPr>
      <w:r w:rsidRPr="006F4EDF">
        <w:rPr>
          <w:rFonts w:ascii="Calibri" w:hAnsi="Calibri"/>
        </w:rPr>
        <w:t xml:space="preserve">Number of words : </w:t>
      </w:r>
      <w:r>
        <w:rPr>
          <w:rFonts w:ascii="Calibri" w:hAnsi="Calibri"/>
          <w:b/>
        </w:rPr>
        <w:t>2500 – 3000 words</w:t>
      </w:r>
      <w:r w:rsidRPr="006F4EDF">
        <w:rPr>
          <w:rFonts w:ascii="Calibri" w:hAnsi="Calibri"/>
        </w:rPr>
        <w:t xml:space="preserve"> </w:t>
      </w:r>
      <w:r w:rsidRPr="006F4EDF">
        <w:rPr>
          <w:rFonts w:ascii="Calibri" w:hAnsi="Calibri"/>
          <w:b/>
        </w:rPr>
        <w:t>excluding</w:t>
      </w:r>
      <w:r w:rsidRPr="006F4EDF">
        <w:rPr>
          <w:rFonts w:ascii="Calibri" w:hAnsi="Calibri"/>
        </w:rPr>
        <w:t xml:space="preserve"> references</w:t>
      </w:r>
      <w:r w:rsidR="00330CFE">
        <w:rPr>
          <w:rFonts w:ascii="Calibri" w:hAnsi="Calibri"/>
        </w:rPr>
        <w:t>.</w:t>
      </w:r>
      <w:r w:rsidRPr="006F4EDF">
        <w:rPr>
          <w:rFonts w:ascii="Calibri" w:hAnsi="Calibri"/>
          <w:i/>
        </w:rPr>
        <w:t xml:space="preserve"> </w:t>
      </w:r>
      <w:r w:rsidRPr="00330CFE">
        <w:rPr>
          <w:rFonts w:ascii="Calibri" w:hAnsi="Calibri"/>
        </w:rPr>
        <w:t>/</w:t>
      </w:r>
      <w:r w:rsidRPr="006F4EDF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  </w:t>
      </w:r>
    </w:p>
    <w:p w14:paraId="357093DE" w14:textId="77777777" w:rsidR="005F2310" w:rsidRPr="00106449" w:rsidRDefault="005F2310" w:rsidP="00F32ED6">
      <w:pPr>
        <w:pStyle w:val="ListParagraph"/>
        <w:tabs>
          <w:tab w:val="left" w:pos="0"/>
        </w:tabs>
        <w:spacing w:before="40" w:after="40" w:line="360" w:lineRule="auto"/>
        <w:ind w:left="357"/>
        <w:jc w:val="both"/>
        <w:rPr>
          <w:rFonts w:ascii="Calibri" w:hAnsi="Calibri"/>
          <w:i/>
        </w:rPr>
      </w:pPr>
      <w:r w:rsidRPr="00106449">
        <w:rPr>
          <w:rFonts w:ascii="Calibri" w:hAnsi="Calibri"/>
          <w:i/>
        </w:rPr>
        <w:t xml:space="preserve">Jumlah patah perkataan : </w:t>
      </w:r>
      <w:r>
        <w:rPr>
          <w:rFonts w:ascii="Calibri" w:hAnsi="Calibri"/>
          <w:b/>
          <w:i/>
        </w:rPr>
        <w:t xml:space="preserve">2500 – 3000 </w:t>
      </w:r>
      <w:r w:rsidRPr="00106449">
        <w:rPr>
          <w:rFonts w:ascii="Calibri" w:hAnsi="Calibri"/>
          <w:b/>
          <w:i/>
        </w:rPr>
        <w:t>patah perkataan tidak</w:t>
      </w:r>
      <w:r w:rsidRPr="00106449">
        <w:rPr>
          <w:rFonts w:ascii="Calibri" w:hAnsi="Calibri"/>
          <w:i/>
        </w:rPr>
        <w:t xml:space="preserve"> termasuk rujukan.</w:t>
      </w:r>
    </w:p>
    <w:p w14:paraId="3AE58244" w14:textId="77777777" w:rsidR="005F2310" w:rsidRPr="006F4EDF" w:rsidRDefault="005F2310" w:rsidP="00F32ED6">
      <w:pPr>
        <w:pStyle w:val="ListParagraph"/>
        <w:spacing w:before="40" w:after="40" w:line="360" w:lineRule="auto"/>
        <w:rPr>
          <w:rFonts w:ascii="Calibri" w:hAnsi="Calibri"/>
        </w:rPr>
      </w:pPr>
    </w:p>
    <w:p w14:paraId="11C343A5" w14:textId="77777777" w:rsidR="005F2310" w:rsidRDefault="005F2310" w:rsidP="00F32ED6">
      <w:pPr>
        <w:pStyle w:val="ListParagraph"/>
        <w:numPr>
          <w:ilvl w:val="0"/>
          <w:numId w:val="37"/>
        </w:numPr>
        <w:tabs>
          <w:tab w:val="left" w:pos="0"/>
        </w:tabs>
        <w:spacing w:before="40" w:after="40" w:line="360" w:lineRule="auto"/>
        <w:ind w:left="357"/>
        <w:jc w:val="both"/>
        <w:rPr>
          <w:rFonts w:ascii="Calibri" w:hAnsi="Calibri"/>
          <w:i/>
        </w:rPr>
      </w:pPr>
      <w:r w:rsidRPr="006F4EDF">
        <w:rPr>
          <w:rFonts w:ascii="Calibri" w:hAnsi="Calibri"/>
        </w:rPr>
        <w:t xml:space="preserve">Submit your assignment </w:t>
      </w:r>
      <w:r w:rsidRPr="006F4EDF">
        <w:rPr>
          <w:rFonts w:ascii="Calibri" w:hAnsi="Calibri"/>
          <w:b/>
        </w:rPr>
        <w:t>ONCE</w:t>
      </w:r>
      <w:r w:rsidRPr="006F4EDF">
        <w:rPr>
          <w:rFonts w:ascii="Calibri" w:hAnsi="Calibri"/>
        </w:rPr>
        <w:t xml:space="preserve"> only in a </w:t>
      </w:r>
      <w:r w:rsidRPr="006F4EDF">
        <w:rPr>
          <w:rFonts w:ascii="Calibri" w:hAnsi="Calibri"/>
          <w:b/>
        </w:rPr>
        <w:t xml:space="preserve">SINGLE </w:t>
      </w:r>
      <w:r w:rsidRPr="006F4EDF">
        <w:rPr>
          <w:rFonts w:ascii="Calibri" w:hAnsi="Calibri"/>
        </w:rPr>
        <w:t>file</w:t>
      </w:r>
      <w:r w:rsidRPr="006F4EDF">
        <w:rPr>
          <w:rFonts w:ascii="Calibri" w:hAnsi="Calibri"/>
          <w:i/>
        </w:rPr>
        <w:t xml:space="preserve">. </w:t>
      </w:r>
      <w:r w:rsidRPr="00330CFE">
        <w:rPr>
          <w:rFonts w:ascii="Calibri" w:hAnsi="Calibri"/>
        </w:rPr>
        <w:t>/</w:t>
      </w:r>
      <w:r w:rsidRPr="006F4EDF">
        <w:rPr>
          <w:rFonts w:ascii="Calibri" w:hAnsi="Calibri"/>
          <w:i/>
        </w:rPr>
        <w:t xml:space="preserve"> </w:t>
      </w:r>
    </w:p>
    <w:p w14:paraId="0B06DBB9" w14:textId="77777777" w:rsidR="005F2310" w:rsidRPr="006F4EDF" w:rsidRDefault="005F2310" w:rsidP="00F32ED6">
      <w:pPr>
        <w:pStyle w:val="ListParagraph"/>
        <w:tabs>
          <w:tab w:val="left" w:pos="0"/>
        </w:tabs>
        <w:spacing w:before="40" w:after="40" w:line="360" w:lineRule="auto"/>
        <w:ind w:left="357"/>
        <w:jc w:val="both"/>
        <w:rPr>
          <w:rFonts w:ascii="Calibri" w:hAnsi="Calibri"/>
          <w:i/>
        </w:rPr>
      </w:pPr>
      <w:r w:rsidRPr="006F4EDF">
        <w:rPr>
          <w:rFonts w:ascii="Calibri" w:hAnsi="Calibri"/>
          <w:i/>
        </w:rPr>
        <w:t xml:space="preserve">Hantar tugasan </w:t>
      </w:r>
      <w:r w:rsidRPr="006F4EDF">
        <w:rPr>
          <w:rFonts w:ascii="Calibri" w:hAnsi="Calibri"/>
          <w:b/>
          <w:i/>
        </w:rPr>
        <w:t>SEKALI</w:t>
      </w:r>
      <w:r w:rsidRPr="006F4EDF">
        <w:rPr>
          <w:rFonts w:ascii="Calibri" w:hAnsi="Calibri"/>
          <w:i/>
        </w:rPr>
        <w:t xml:space="preserve"> sahaja dalam </w:t>
      </w:r>
      <w:r w:rsidRPr="006F4EDF">
        <w:rPr>
          <w:rFonts w:ascii="Calibri" w:hAnsi="Calibri"/>
          <w:b/>
          <w:i/>
        </w:rPr>
        <w:t xml:space="preserve"> SATU </w:t>
      </w:r>
      <w:r w:rsidRPr="006F4EDF">
        <w:rPr>
          <w:rFonts w:ascii="Calibri" w:hAnsi="Calibri"/>
          <w:i/>
        </w:rPr>
        <w:t xml:space="preserve">fail. </w:t>
      </w:r>
    </w:p>
    <w:p w14:paraId="21280653" w14:textId="77777777" w:rsidR="005F2310" w:rsidRPr="006F4EDF" w:rsidRDefault="005F2310" w:rsidP="00F32ED6">
      <w:pPr>
        <w:pStyle w:val="ListParagraph"/>
        <w:spacing w:before="40" w:after="40" w:line="360" w:lineRule="auto"/>
        <w:rPr>
          <w:rFonts w:ascii="Calibri" w:hAnsi="Calibri"/>
          <w:i/>
        </w:rPr>
      </w:pPr>
    </w:p>
    <w:p w14:paraId="178767E2" w14:textId="77777777" w:rsidR="005F2310" w:rsidRDefault="005F2310" w:rsidP="00F32ED6">
      <w:pPr>
        <w:pStyle w:val="ListParagraph"/>
        <w:numPr>
          <w:ilvl w:val="0"/>
          <w:numId w:val="37"/>
        </w:numPr>
        <w:tabs>
          <w:tab w:val="left" w:pos="0"/>
        </w:tabs>
        <w:spacing w:before="40" w:after="40" w:line="360" w:lineRule="auto"/>
        <w:ind w:left="357"/>
        <w:jc w:val="both"/>
        <w:rPr>
          <w:rFonts w:ascii="Calibri" w:hAnsi="Calibri"/>
          <w:i/>
        </w:rPr>
      </w:pPr>
      <w:r w:rsidRPr="006F4EDF">
        <w:rPr>
          <w:rFonts w:ascii="Calibri" w:hAnsi="Calibri"/>
          <w:lang w:val="ms-MY"/>
        </w:rPr>
        <w:t xml:space="preserve">Submit your assignment </w:t>
      </w:r>
      <w:r>
        <w:rPr>
          <w:rFonts w:ascii="Calibri" w:hAnsi="Calibri"/>
          <w:b/>
          <w:lang w:val="ms-MY"/>
        </w:rPr>
        <w:t>ONLINE</w:t>
      </w:r>
      <w:r w:rsidR="00330CFE">
        <w:rPr>
          <w:rFonts w:ascii="Calibri" w:hAnsi="Calibri"/>
          <w:b/>
          <w:lang w:val="ms-MY"/>
        </w:rPr>
        <w:t>.</w:t>
      </w:r>
      <w:r>
        <w:rPr>
          <w:rFonts w:ascii="Calibri" w:hAnsi="Calibri"/>
          <w:b/>
          <w:lang w:val="ms-MY"/>
        </w:rPr>
        <w:t xml:space="preserve"> </w:t>
      </w:r>
      <w:r w:rsidRPr="006F4EDF">
        <w:rPr>
          <w:rFonts w:ascii="Calibri" w:hAnsi="Calibri"/>
          <w:lang w:val="ms-MY"/>
        </w:rPr>
        <w:t>/</w:t>
      </w:r>
      <w:r w:rsidRPr="006F4EDF">
        <w:rPr>
          <w:rFonts w:ascii="Calibri" w:hAnsi="Calibri"/>
          <w:i/>
        </w:rPr>
        <w:t xml:space="preserve"> </w:t>
      </w:r>
    </w:p>
    <w:p w14:paraId="40A918C0" w14:textId="77777777" w:rsidR="005F2310" w:rsidRDefault="005F2310" w:rsidP="00F32ED6">
      <w:pPr>
        <w:pStyle w:val="ListParagraph"/>
        <w:tabs>
          <w:tab w:val="left" w:pos="0"/>
        </w:tabs>
        <w:spacing w:before="40" w:after="40" w:line="360" w:lineRule="auto"/>
        <w:ind w:left="357"/>
        <w:jc w:val="both"/>
        <w:rPr>
          <w:rFonts w:ascii="Calibri" w:hAnsi="Calibri"/>
          <w:i/>
        </w:rPr>
      </w:pPr>
      <w:r w:rsidRPr="006F4EDF">
        <w:rPr>
          <w:rFonts w:ascii="Calibri" w:hAnsi="Calibri"/>
          <w:i/>
        </w:rPr>
        <w:t xml:space="preserve">Tugasan ini dihantar </w:t>
      </w:r>
      <w:r>
        <w:rPr>
          <w:rFonts w:ascii="Calibri" w:hAnsi="Calibri"/>
          <w:i/>
        </w:rPr>
        <w:t>secara</w:t>
      </w:r>
      <w:r w:rsidRPr="006F4EDF">
        <w:rPr>
          <w:rFonts w:ascii="Calibri" w:hAnsi="Calibri"/>
          <w:i/>
        </w:rPr>
        <w:t xml:space="preserve"> </w:t>
      </w:r>
      <w:r w:rsidR="00330CFE">
        <w:rPr>
          <w:rFonts w:ascii="Calibri" w:hAnsi="Calibri"/>
          <w:b/>
          <w:i/>
        </w:rPr>
        <w:t>ONLINE</w:t>
      </w:r>
      <w:r w:rsidRPr="006F4EDF">
        <w:rPr>
          <w:rFonts w:ascii="Calibri" w:hAnsi="Calibri"/>
          <w:i/>
        </w:rPr>
        <w:t>.</w:t>
      </w:r>
    </w:p>
    <w:p w14:paraId="32275AD0" w14:textId="77777777" w:rsidR="005F2310" w:rsidRDefault="005F2310" w:rsidP="00F32ED6">
      <w:pPr>
        <w:pStyle w:val="ListParagraph"/>
        <w:spacing w:before="40" w:after="40" w:line="360" w:lineRule="auto"/>
        <w:rPr>
          <w:rFonts w:ascii="Calibri" w:hAnsi="Calibri"/>
          <w:i/>
        </w:rPr>
      </w:pPr>
    </w:p>
    <w:p w14:paraId="2AD3A7F8" w14:textId="77777777" w:rsidR="005F2310" w:rsidRPr="00813FFC" w:rsidRDefault="005F2310" w:rsidP="00F32ED6">
      <w:pPr>
        <w:pStyle w:val="ListParagraph"/>
        <w:numPr>
          <w:ilvl w:val="0"/>
          <w:numId w:val="37"/>
        </w:numPr>
        <w:tabs>
          <w:tab w:val="left" w:pos="0"/>
        </w:tabs>
        <w:spacing w:before="40" w:after="40" w:line="360" w:lineRule="auto"/>
        <w:ind w:left="357"/>
        <w:jc w:val="both"/>
        <w:rPr>
          <w:rFonts w:ascii="Calibri" w:hAnsi="Calibri"/>
          <w:i/>
        </w:rPr>
      </w:pPr>
      <w:r w:rsidRPr="00813FFC">
        <w:rPr>
          <w:rFonts w:ascii="Calibri" w:hAnsi="Calibri"/>
        </w:rPr>
        <w:t xml:space="preserve">Submission date : </w:t>
      </w:r>
      <w:r w:rsidR="00813FFC" w:rsidRPr="00813FFC">
        <w:rPr>
          <w:rFonts w:ascii="Calibri" w:hAnsi="Calibri"/>
          <w:b/>
        </w:rPr>
        <w:t>17 March 2025. /</w:t>
      </w:r>
    </w:p>
    <w:p w14:paraId="14DF96BC" w14:textId="77777777" w:rsidR="007B73AF" w:rsidRPr="00813FFC" w:rsidRDefault="007B73AF" w:rsidP="00F32ED6">
      <w:pPr>
        <w:pStyle w:val="ListParagraph"/>
        <w:tabs>
          <w:tab w:val="left" w:pos="0"/>
        </w:tabs>
        <w:spacing w:before="40" w:after="40" w:line="360" w:lineRule="auto"/>
        <w:ind w:left="360"/>
        <w:jc w:val="both"/>
        <w:rPr>
          <w:rFonts w:ascii="Calibri" w:hAnsi="Calibri"/>
          <w:b/>
          <w:i/>
        </w:rPr>
      </w:pPr>
      <w:r w:rsidRPr="00813FFC">
        <w:rPr>
          <w:rFonts w:ascii="Calibri" w:hAnsi="Calibri"/>
          <w:i/>
        </w:rPr>
        <w:t>Tarikh Penghantaran</w:t>
      </w:r>
      <w:r w:rsidR="00022D35" w:rsidRPr="00813FFC">
        <w:rPr>
          <w:rFonts w:ascii="Calibri" w:hAnsi="Calibri"/>
          <w:b/>
          <w:i/>
        </w:rPr>
        <w:t>:</w:t>
      </w:r>
      <w:r w:rsidR="00022D35" w:rsidRPr="00813FFC">
        <w:rPr>
          <w:rFonts w:ascii="Calibri" w:hAnsi="Calibri"/>
          <w:i/>
        </w:rPr>
        <w:t xml:space="preserve"> </w:t>
      </w:r>
      <w:r w:rsidR="00813FFC" w:rsidRPr="00813FFC">
        <w:rPr>
          <w:rFonts w:ascii="Calibri" w:hAnsi="Calibri"/>
          <w:b/>
          <w:i/>
        </w:rPr>
        <w:t xml:space="preserve">17 Mac 2025. </w:t>
      </w:r>
    </w:p>
    <w:p w14:paraId="60A66244" w14:textId="77777777" w:rsidR="005F2310" w:rsidRPr="006F4EDF" w:rsidRDefault="005F2310" w:rsidP="00F32ED6">
      <w:pPr>
        <w:pStyle w:val="ListParagraph"/>
        <w:tabs>
          <w:tab w:val="left" w:pos="0"/>
        </w:tabs>
        <w:spacing w:before="40" w:after="40" w:line="360" w:lineRule="auto"/>
        <w:ind w:left="0"/>
        <w:jc w:val="both"/>
        <w:rPr>
          <w:rFonts w:ascii="Calibri" w:hAnsi="Calibri"/>
          <w:i/>
        </w:rPr>
      </w:pPr>
    </w:p>
    <w:p w14:paraId="6A14BED7" w14:textId="77777777" w:rsidR="005F2310" w:rsidRPr="006F4EDF" w:rsidRDefault="005F2310" w:rsidP="00F32ED6">
      <w:pPr>
        <w:pStyle w:val="ListParagraph"/>
        <w:numPr>
          <w:ilvl w:val="0"/>
          <w:numId w:val="37"/>
        </w:numPr>
        <w:tabs>
          <w:tab w:val="left" w:pos="0"/>
        </w:tabs>
        <w:spacing w:before="40" w:after="40" w:line="360" w:lineRule="auto"/>
        <w:ind w:left="357"/>
        <w:rPr>
          <w:rFonts w:ascii="Calibri" w:hAnsi="Calibri"/>
          <w:i/>
        </w:rPr>
      </w:pPr>
      <w:r w:rsidRPr="006F4EDF">
        <w:rPr>
          <w:rFonts w:ascii="Calibri" w:hAnsi="Calibri"/>
          <w:lang w:val="en-GB"/>
        </w:rPr>
        <w:t xml:space="preserve">This assignment accounts for </w:t>
      </w:r>
      <w:r w:rsidR="00C34DC5">
        <w:rPr>
          <w:rFonts w:ascii="Calibri" w:hAnsi="Calibri"/>
          <w:b/>
          <w:lang w:val="en-GB"/>
        </w:rPr>
        <w:t>6</w:t>
      </w:r>
      <w:r w:rsidR="00330CFE" w:rsidRPr="00330CFE">
        <w:rPr>
          <w:rFonts w:ascii="Calibri" w:hAnsi="Calibri"/>
          <w:b/>
          <w:lang w:val="en-GB"/>
        </w:rPr>
        <w:t>0%</w:t>
      </w:r>
      <w:r w:rsidRPr="006F4EDF">
        <w:rPr>
          <w:rFonts w:ascii="Calibri" w:hAnsi="Calibri"/>
          <w:b/>
          <w:lang w:val="en-GB"/>
        </w:rPr>
        <w:t xml:space="preserve"> </w:t>
      </w:r>
      <w:r w:rsidRPr="006F4EDF">
        <w:rPr>
          <w:rFonts w:ascii="Calibri" w:hAnsi="Calibri"/>
          <w:lang w:val="en-GB"/>
        </w:rPr>
        <w:t>of the total marks for the course</w:t>
      </w:r>
      <w:r w:rsidR="00330CFE">
        <w:rPr>
          <w:rFonts w:ascii="Calibri" w:hAnsi="Calibri"/>
          <w:lang w:val="en-GB"/>
        </w:rPr>
        <w:t>.</w:t>
      </w:r>
      <w:r>
        <w:rPr>
          <w:rFonts w:ascii="Calibri" w:hAnsi="Calibri"/>
          <w:i/>
        </w:rPr>
        <w:t xml:space="preserve"> </w:t>
      </w:r>
      <w:r w:rsidRPr="00330CFE">
        <w:rPr>
          <w:rFonts w:ascii="Calibri" w:hAnsi="Calibri"/>
        </w:rPr>
        <w:t>/</w:t>
      </w:r>
      <w:r>
        <w:rPr>
          <w:rFonts w:ascii="Calibri" w:hAnsi="Calibri"/>
          <w:i/>
        </w:rPr>
        <w:t xml:space="preserve"> </w:t>
      </w:r>
      <w:r w:rsidR="00330CFE">
        <w:rPr>
          <w:rFonts w:ascii="Calibri" w:hAnsi="Calibri"/>
          <w:i/>
        </w:rPr>
        <w:t xml:space="preserve">                      </w:t>
      </w:r>
      <w:r w:rsidRPr="006F4EDF">
        <w:rPr>
          <w:rFonts w:ascii="Calibri" w:hAnsi="Calibri"/>
          <w:i/>
        </w:rPr>
        <w:t xml:space="preserve">Tugasan ini menyumbang sebanyak </w:t>
      </w:r>
      <w:r w:rsidR="00C34DC5">
        <w:rPr>
          <w:rFonts w:ascii="Calibri" w:hAnsi="Calibri"/>
          <w:b/>
          <w:i/>
        </w:rPr>
        <w:t>6</w:t>
      </w:r>
      <w:r w:rsidR="00330CFE" w:rsidRPr="00330CFE">
        <w:rPr>
          <w:rFonts w:ascii="Calibri" w:hAnsi="Calibri"/>
          <w:b/>
          <w:i/>
        </w:rPr>
        <w:t>0%</w:t>
      </w:r>
      <w:r w:rsidRPr="006F4EDF">
        <w:rPr>
          <w:rFonts w:ascii="Calibri" w:hAnsi="Calibri"/>
          <w:i/>
        </w:rPr>
        <w:t xml:space="preserve"> dari jumlah markah kursus.</w:t>
      </w:r>
      <w:r w:rsidRPr="006F4EDF">
        <w:rPr>
          <w:rFonts w:ascii="Calibri" w:hAnsi="Calibri"/>
          <w:sz w:val="22"/>
          <w:szCs w:val="22"/>
          <w:lang w:val="en-GB"/>
        </w:rPr>
        <w:t xml:space="preserve"> </w:t>
      </w:r>
    </w:p>
    <w:p w14:paraId="38EA2CC6" w14:textId="77777777" w:rsidR="005F2310" w:rsidRDefault="005F2310" w:rsidP="00B343B1">
      <w:pPr>
        <w:rPr>
          <w:rFonts w:ascii="Calibri" w:hAnsi="Calibri"/>
          <w:b/>
          <w:bCs/>
        </w:rPr>
      </w:pPr>
    </w:p>
    <w:p w14:paraId="0AC48CA3" w14:textId="77777777" w:rsidR="005F2310" w:rsidRDefault="005F2310" w:rsidP="00B343B1">
      <w:pPr>
        <w:rPr>
          <w:rFonts w:ascii="Calibri" w:hAnsi="Calibri"/>
          <w:b/>
          <w:bCs/>
        </w:rPr>
      </w:pPr>
    </w:p>
    <w:p w14:paraId="3154017D" w14:textId="77777777" w:rsidR="005F2310" w:rsidRDefault="005F2310" w:rsidP="00B343B1">
      <w:pPr>
        <w:rPr>
          <w:rFonts w:ascii="Calibri" w:hAnsi="Calibri"/>
          <w:b/>
          <w:bCs/>
        </w:rPr>
      </w:pPr>
    </w:p>
    <w:p w14:paraId="7EC9DBB1" w14:textId="77777777" w:rsidR="005F2310" w:rsidRDefault="005F2310" w:rsidP="00B343B1">
      <w:pPr>
        <w:rPr>
          <w:rFonts w:ascii="Calibri" w:hAnsi="Calibri"/>
          <w:b/>
          <w:bCs/>
        </w:rPr>
      </w:pPr>
    </w:p>
    <w:p w14:paraId="20FE19DA" w14:textId="77777777" w:rsidR="005F2310" w:rsidRDefault="005F2310" w:rsidP="00B343B1">
      <w:pPr>
        <w:rPr>
          <w:rFonts w:ascii="Calibri" w:hAnsi="Calibri"/>
          <w:b/>
          <w:bCs/>
        </w:rPr>
      </w:pPr>
    </w:p>
    <w:p w14:paraId="4F32801C" w14:textId="77777777" w:rsidR="00B00233" w:rsidRPr="00BE0BAF" w:rsidRDefault="00AB3D70" w:rsidP="00AA40A1">
      <w:pPr>
        <w:rPr>
          <w:rFonts w:ascii="Calibri" w:hAnsi="Calibri" w:cs="Arial"/>
          <w:b/>
          <w:sz w:val="22"/>
          <w:szCs w:val="22"/>
          <w:lang w:val="en-GB"/>
        </w:rPr>
      </w:pPr>
      <w:r>
        <w:rPr>
          <w:rFonts w:ascii="Calibri" w:hAnsi="Calibri" w:cs="Arial"/>
          <w:b/>
          <w:noProof/>
          <w:sz w:val="22"/>
          <w:szCs w:val="22"/>
          <w:lang w:val="ms-MY" w:eastAsia="ms-MY"/>
        </w:rPr>
        <w:lastRenderedPageBreak/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75C39764" wp14:editId="6B93CA1E">
                <wp:simplePos x="0" y="0"/>
                <wp:positionH relativeFrom="column">
                  <wp:posOffset>-19050</wp:posOffset>
                </wp:positionH>
                <wp:positionV relativeFrom="paragraph">
                  <wp:posOffset>83819</wp:posOffset>
                </wp:positionV>
                <wp:extent cx="5543550" cy="0"/>
                <wp:effectExtent l="0" t="0" r="0" b="0"/>
                <wp:wrapNone/>
                <wp:docPr id="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658D7" id="Line 27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5pt,6.6pt" to="43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KB5EQIAACo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" strokeweight="1.5pt"/>
            </w:pict>
          </mc:Fallback>
        </mc:AlternateContent>
      </w:r>
    </w:p>
    <w:p w14:paraId="5F6989B0" w14:textId="77777777" w:rsidR="00B00233" w:rsidRPr="00A65012" w:rsidRDefault="00B00233" w:rsidP="00F32ED6">
      <w:pPr>
        <w:pStyle w:val="BodyText"/>
        <w:jc w:val="center"/>
        <w:rPr>
          <w:rFonts w:ascii="Calibri" w:hAnsi="Calibri"/>
          <w:b/>
          <w:iCs/>
          <w:sz w:val="24"/>
          <w:lang w:val="en-GB"/>
        </w:rPr>
      </w:pPr>
      <w:r w:rsidRPr="00A65012">
        <w:rPr>
          <w:rFonts w:ascii="Calibri" w:hAnsi="Calibri"/>
          <w:b/>
          <w:iCs/>
          <w:sz w:val="24"/>
          <w:lang w:val="en-GB"/>
        </w:rPr>
        <w:t>ASSIGNMENT QUESTION</w:t>
      </w:r>
    </w:p>
    <w:p w14:paraId="6ED404C5" w14:textId="77777777" w:rsidR="00B00233" w:rsidRPr="00AA40A1" w:rsidRDefault="00AB3D70" w:rsidP="00AA40A1">
      <w:pPr>
        <w:pStyle w:val="BodyText"/>
        <w:spacing w:line="360" w:lineRule="auto"/>
        <w:ind w:right="389"/>
        <w:jc w:val="both"/>
        <w:rPr>
          <w:rFonts w:ascii="Calibri" w:hAnsi="Calibri"/>
          <w:sz w:val="24"/>
          <w:lang w:val="en-GB"/>
        </w:rPr>
      </w:pPr>
      <w:r w:rsidRPr="00AA40A1">
        <w:rPr>
          <w:rFonts w:ascii="Calibri" w:hAnsi="Calibri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1FBDC53B" wp14:editId="4E44244D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514975" cy="9525"/>
                <wp:effectExtent l="9525" t="15875" r="9525" b="12700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1497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8A299" id="Line 27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3pt" to="434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" strokeweight="1.5pt"/>
            </w:pict>
          </mc:Fallback>
        </mc:AlternateContent>
      </w:r>
    </w:p>
    <w:p w14:paraId="56C7DF9E" w14:textId="77777777" w:rsidR="00E23A2F" w:rsidRDefault="00E23A2F" w:rsidP="00E23A2F">
      <w:pPr>
        <w:spacing w:line="360" w:lineRule="auto"/>
        <w:rPr>
          <w:rFonts w:ascii="Calibri" w:hAnsi="Calibri" w:cs="Calibri"/>
          <w:b/>
          <w:bCs/>
          <w:lang w:val="ms-MY"/>
        </w:rPr>
      </w:pPr>
      <w:r w:rsidRPr="008669D5">
        <w:rPr>
          <w:rFonts w:ascii="Calibri" w:hAnsi="Calibri" w:cs="Calibri"/>
          <w:b/>
          <w:bCs/>
          <w:lang w:val="ms-MY"/>
        </w:rPr>
        <w:t>Part I (50%)</w:t>
      </w:r>
    </w:p>
    <w:p w14:paraId="4CDA995F" w14:textId="77777777" w:rsidR="00813FFC" w:rsidRPr="008669D5" w:rsidRDefault="00813FFC" w:rsidP="00E23A2F">
      <w:pPr>
        <w:spacing w:line="360" w:lineRule="auto"/>
        <w:rPr>
          <w:rFonts w:ascii="Calibri" w:hAnsi="Calibri" w:cs="Calibri"/>
          <w:b/>
          <w:bCs/>
          <w:lang w:val="ms-MY"/>
        </w:rPr>
      </w:pPr>
    </w:p>
    <w:p w14:paraId="793ABDB4" w14:textId="77777777" w:rsidR="00F32ED6" w:rsidRPr="008669D5" w:rsidRDefault="00F32ED6" w:rsidP="00813FFC">
      <w:pPr>
        <w:spacing w:line="360" w:lineRule="auto"/>
        <w:ind w:right="83"/>
        <w:rPr>
          <w:rFonts w:ascii="Calibri" w:hAnsi="Calibri" w:cs="Calibri"/>
          <w:b/>
          <w:bCs/>
          <w:lang w:val="ms-MY"/>
        </w:rPr>
      </w:pPr>
      <w:r w:rsidRPr="008669D5">
        <w:rPr>
          <w:rFonts w:ascii="Calibri" w:hAnsi="Calibri" w:cs="Calibri"/>
          <w:b/>
          <w:bCs/>
          <w:lang w:val="ms-MY"/>
        </w:rPr>
        <w:t>PURPOSE</w:t>
      </w:r>
    </w:p>
    <w:p w14:paraId="5D8CADAE" w14:textId="77777777" w:rsidR="00EC6A8A" w:rsidRDefault="00EC6A8A" w:rsidP="00813FFC">
      <w:pPr>
        <w:spacing w:line="360" w:lineRule="auto"/>
        <w:ind w:right="83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The purpose of this assignment is to enhance learners’ knowledge and understanding of the concept of exchange rate system of a country.</w:t>
      </w:r>
    </w:p>
    <w:p w14:paraId="78EFDFD2" w14:textId="77777777" w:rsidR="00F32ED6" w:rsidRPr="008669D5" w:rsidRDefault="00F32ED6" w:rsidP="00813FFC">
      <w:pPr>
        <w:spacing w:line="360" w:lineRule="auto"/>
        <w:ind w:right="83"/>
        <w:jc w:val="both"/>
        <w:rPr>
          <w:rFonts w:ascii="Calibri" w:hAnsi="Calibri" w:cs="Calibri"/>
          <w:b/>
          <w:lang w:val="ms-MY"/>
        </w:rPr>
      </w:pPr>
    </w:p>
    <w:p w14:paraId="256A85E9" w14:textId="77777777" w:rsidR="00781D2F" w:rsidRPr="008669D5" w:rsidRDefault="00781D2F" w:rsidP="00813FFC">
      <w:pPr>
        <w:spacing w:line="360" w:lineRule="auto"/>
        <w:ind w:right="83"/>
        <w:jc w:val="both"/>
        <w:rPr>
          <w:rFonts w:ascii="Calibri" w:hAnsi="Calibri" w:cs="Calibri"/>
          <w:b/>
          <w:lang w:val="ms-MY"/>
        </w:rPr>
      </w:pPr>
    </w:p>
    <w:p w14:paraId="029FF079" w14:textId="77777777" w:rsidR="00F32ED6" w:rsidRPr="008669D5" w:rsidRDefault="00F32ED6" w:rsidP="00813FFC">
      <w:pPr>
        <w:tabs>
          <w:tab w:val="left" w:pos="440"/>
          <w:tab w:val="left" w:pos="990"/>
        </w:tabs>
        <w:spacing w:line="360" w:lineRule="auto"/>
        <w:ind w:right="83"/>
        <w:rPr>
          <w:rFonts w:ascii="Calibri" w:hAnsi="Calibri" w:cs="Calibri"/>
          <w:b/>
          <w:bCs/>
          <w:lang w:val="ms-MY"/>
        </w:rPr>
      </w:pPr>
      <w:r w:rsidRPr="008669D5">
        <w:rPr>
          <w:rFonts w:ascii="Calibri" w:hAnsi="Calibri" w:cs="Calibri"/>
          <w:b/>
          <w:bCs/>
          <w:lang w:val="ms-MY"/>
        </w:rPr>
        <w:t>REQUIREMENT</w:t>
      </w:r>
    </w:p>
    <w:p w14:paraId="4CD9079B" w14:textId="77777777" w:rsidR="00741B4A" w:rsidRPr="00DE022A" w:rsidRDefault="00EC6A8A" w:rsidP="00813FFC">
      <w:pPr>
        <w:spacing w:line="360" w:lineRule="auto"/>
        <w:ind w:right="83"/>
        <w:jc w:val="both"/>
        <w:rPr>
          <w:rFonts w:ascii="Calibri" w:hAnsi="Calibri" w:cs="Calibri"/>
          <w:b/>
          <w:color w:val="00B0F0"/>
        </w:rPr>
      </w:pPr>
      <w:r>
        <w:rPr>
          <w:rFonts w:ascii="Calibri" w:hAnsi="Calibri" w:cs="Calibri"/>
          <w:b/>
        </w:rPr>
        <w:t>Learners are required to select any ONE country and explain the exchange rate system adopted by th</w:t>
      </w:r>
      <w:r w:rsidR="00741B4A">
        <w:rPr>
          <w:rFonts w:ascii="Calibri" w:hAnsi="Calibri" w:cs="Calibri"/>
          <w:b/>
        </w:rPr>
        <w:t>at</w:t>
      </w:r>
      <w:r>
        <w:rPr>
          <w:rFonts w:ascii="Calibri" w:hAnsi="Calibri" w:cs="Calibri"/>
          <w:b/>
        </w:rPr>
        <w:t xml:space="preserve"> country. Discuss the advantages and disadvantages of the system </w:t>
      </w:r>
      <w:r w:rsidR="00741B4A">
        <w:rPr>
          <w:rFonts w:ascii="Calibri" w:hAnsi="Calibri" w:cs="Calibri"/>
          <w:b/>
        </w:rPr>
        <w:t>for</w:t>
      </w:r>
      <w:r>
        <w:rPr>
          <w:rFonts w:ascii="Calibri" w:hAnsi="Calibri" w:cs="Calibri"/>
          <w:b/>
        </w:rPr>
        <w:t xml:space="preserve"> the chosen country. </w:t>
      </w:r>
      <w:r w:rsidR="00741B4A" w:rsidRPr="000D2796">
        <w:rPr>
          <w:rFonts w:ascii="Calibri" w:hAnsi="Calibri" w:cs="Calibri"/>
          <w:b/>
          <w:color w:val="000000"/>
        </w:rPr>
        <w:t>Additionally, provide suggestions to ensure the effectiveness of the policies implemented under the exchange rate system.</w:t>
      </w:r>
    </w:p>
    <w:p w14:paraId="3D05A140" w14:textId="77777777" w:rsidR="00EC6A8A" w:rsidRDefault="00EC6A8A" w:rsidP="00EC6A8A">
      <w:pPr>
        <w:spacing w:line="360" w:lineRule="auto"/>
        <w:ind w:right="389"/>
        <w:jc w:val="both"/>
        <w:rPr>
          <w:rFonts w:ascii="Calibri" w:hAnsi="Calibri" w:cs="Calibri"/>
          <w:b/>
        </w:rPr>
      </w:pPr>
    </w:p>
    <w:p w14:paraId="1C07D9DC" w14:textId="77777777" w:rsidR="00623E85" w:rsidRPr="008669D5" w:rsidRDefault="00EC6A8A" w:rsidP="00813FFC">
      <w:pPr>
        <w:spacing w:line="360" w:lineRule="auto"/>
        <w:jc w:val="right"/>
        <w:rPr>
          <w:rFonts w:ascii="Calibri" w:hAnsi="Calibri" w:cs="Calibri"/>
          <w:b/>
        </w:rPr>
      </w:pPr>
      <w:r w:rsidRPr="008669D5">
        <w:rPr>
          <w:rFonts w:ascii="Calibri" w:hAnsi="Calibri" w:cs="Calibri"/>
          <w:b/>
        </w:rPr>
        <w:t xml:space="preserve"> </w:t>
      </w:r>
      <w:r w:rsidR="00F32ED6" w:rsidRPr="008669D5">
        <w:rPr>
          <w:rFonts w:ascii="Calibri" w:hAnsi="Calibri" w:cs="Calibri"/>
          <w:b/>
        </w:rPr>
        <w:t xml:space="preserve">[Total: </w:t>
      </w:r>
      <w:r w:rsidR="00623E85" w:rsidRPr="008669D5">
        <w:rPr>
          <w:rFonts w:ascii="Calibri" w:hAnsi="Calibri" w:cs="Calibri"/>
          <w:b/>
        </w:rPr>
        <w:t>5</w:t>
      </w:r>
      <w:r w:rsidR="00DB27D8" w:rsidRPr="008669D5">
        <w:rPr>
          <w:rFonts w:ascii="Calibri" w:hAnsi="Calibri" w:cs="Calibri"/>
          <w:b/>
        </w:rPr>
        <w:t>0</w:t>
      </w:r>
      <w:r w:rsidR="00F32ED6" w:rsidRPr="008669D5">
        <w:rPr>
          <w:rFonts w:ascii="Calibri" w:hAnsi="Calibri" w:cs="Calibri"/>
          <w:b/>
        </w:rPr>
        <w:t xml:space="preserve"> marks]</w:t>
      </w:r>
    </w:p>
    <w:p w14:paraId="743D9CF1" w14:textId="77777777" w:rsidR="00623E85" w:rsidRPr="008669D5" w:rsidRDefault="00623E85" w:rsidP="00F32ED6">
      <w:pPr>
        <w:spacing w:line="360" w:lineRule="auto"/>
        <w:jc w:val="right"/>
        <w:rPr>
          <w:rFonts w:ascii="Calibri" w:hAnsi="Calibri" w:cs="Calibri"/>
          <w:b/>
        </w:rPr>
      </w:pPr>
    </w:p>
    <w:p w14:paraId="7ABAC973" w14:textId="77777777" w:rsidR="00E23A2F" w:rsidRPr="008669D5" w:rsidRDefault="00E23A2F" w:rsidP="00E23A2F">
      <w:pPr>
        <w:spacing w:line="360" w:lineRule="auto"/>
        <w:rPr>
          <w:rFonts w:ascii="Calibri" w:hAnsi="Calibri" w:cs="Calibri"/>
          <w:b/>
        </w:rPr>
      </w:pPr>
      <w:r w:rsidRPr="008669D5">
        <w:rPr>
          <w:rFonts w:ascii="Calibri" w:hAnsi="Calibri" w:cs="Calibri"/>
          <w:b/>
        </w:rPr>
        <w:t>Part II (10%)</w:t>
      </w:r>
    </w:p>
    <w:p w14:paraId="6ACF4360" w14:textId="77777777" w:rsidR="00E23A2F" w:rsidRPr="008669D5" w:rsidRDefault="00E23A2F" w:rsidP="00E23A2F">
      <w:pPr>
        <w:pStyle w:val="BodyA"/>
        <w:rPr>
          <w:rFonts w:ascii="Calibri" w:eastAsia="Calibri" w:hAnsi="Calibri" w:cs="Calibri"/>
          <w:b/>
          <w:bCs/>
          <w:u w:val="single"/>
        </w:rPr>
      </w:pPr>
      <w:r w:rsidRPr="008669D5">
        <w:rPr>
          <w:rFonts w:ascii="Calibri" w:hAnsi="Calibri" w:cs="Calibri"/>
          <w:b/>
          <w:bCs/>
          <w:u w:val="single"/>
        </w:rPr>
        <w:t xml:space="preserve">ONLINE CLASS PARTICIPATION (10%) </w:t>
      </w:r>
    </w:p>
    <w:p w14:paraId="2C58AACB" w14:textId="77777777" w:rsidR="00E23A2F" w:rsidRPr="008669D5" w:rsidRDefault="00E23A2F" w:rsidP="00E23A2F">
      <w:pPr>
        <w:pStyle w:val="BodyA"/>
        <w:rPr>
          <w:rFonts w:ascii="Calibri" w:hAnsi="Calibri" w:cs="Calibri"/>
          <w:b/>
        </w:rPr>
      </w:pPr>
    </w:p>
    <w:p w14:paraId="609CFD65" w14:textId="77777777" w:rsidR="00E23A2F" w:rsidRPr="008669D5" w:rsidRDefault="00E23A2F" w:rsidP="00E23A2F">
      <w:pPr>
        <w:pStyle w:val="BodyA"/>
        <w:rPr>
          <w:rFonts w:ascii="Calibri" w:eastAsia="Calibri" w:hAnsi="Calibri" w:cs="Calibri"/>
          <w:b/>
        </w:rPr>
      </w:pPr>
      <w:r w:rsidRPr="008669D5">
        <w:rPr>
          <w:rFonts w:ascii="Calibri" w:hAnsi="Calibri" w:cs="Calibri"/>
          <w:b/>
        </w:rPr>
        <w:t>Discuss the following topic(s) in the forum and submit proof of your participation in the online discussions:</w:t>
      </w:r>
    </w:p>
    <w:p w14:paraId="01B1E8C2" w14:textId="77777777" w:rsidR="00E23A2F" w:rsidRPr="008669D5" w:rsidRDefault="00E23A2F" w:rsidP="00E23A2F">
      <w:pPr>
        <w:spacing w:line="360" w:lineRule="auto"/>
        <w:rPr>
          <w:rFonts w:ascii="Calibri" w:hAnsi="Calibri" w:cs="Calibri"/>
          <w:b/>
        </w:rPr>
      </w:pPr>
    </w:p>
    <w:p w14:paraId="213AFE85" w14:textId="77777777" w:rsidR="00E23A2F" w:rsidRPr="008669D5" w:rsidRDefault="00E23A2F" w:rsidP="00E23A2F">
      <w:pPr>
        <w:numPr>
          <w:ilvl w:val="0"/>
          <w:numId w:val="39"/>
        </w:numPr>
        <w:spacing w:line="360" w:lineRule="auto"/>
        <w:rPr>
          <w:rFonts w:ascii="Calibri" w:hAnsi="Calibri" w:cs="Calibri"/>
          <w:b/>
          <w:color w:val="000000"/>
        </w:rPr>
      </w:pPr>
      <w:r w:rsidRPr="008669D5">
        <w:rPr>
          <w:rFonts w:ascii="Calibri" w:hAnsi="Calibri" w:cs="Calibri"/>
          <w:b/>
          <w:color w:val="000000"/>
        </w:rPr>
        <w:t>In your opinion, what is the outlook of Malaysia’s economy in 202</w:t>
      </w:r>
      <w:r w:rsidR="00EC6A8A">
        <w:rPr>
          <w:rFonts w:ascii="Calibri" w:hAnsi="Calibri" w:cs="Calibri"/>
          <w:b/>
          <w:color w:val="000000"/>
        </w:rPr>
        <w:t>5</w:t>
      </w:r>
      <w:r w:rsidRPr="008669D5">
        <w:rPr>
          <w:rFonts w:ascii="Calibri" w:hAnsi="Calibri" w:cs="Calibri"/>
          <w:b/>
          <w:color w:val="000000"/>
        </w:rPr>
        <w:t>?</w:t>
      </w:r>
    </w:p>
    <w:p w14:paraId="6F42F5F4" w14:textId="77777777" w:rsidR="00E23A2F" w:rsidRPr="008669D5" w:rsidRDefault="00E23A2F" w:rsidP="00E23A2F">
      <w:pPr>
        <w:numPr>
          <w:ilvl w:val="0"/>
          <w:numId w:val="39"/>
        </w:numPr>
        <w:spacing w:line="360" w:lineRule="auto"/>
        <w:rPr>
          <w:rFonts w:ascii="Calibri" w:hAnsi="Calibri" w:cs="Calibri"/>
          <w:b/>
          <w:color w:val="000000"/>
        </w:rPr>
      </w:pPr>
      <w:r w:rsidRPr="008669D5">
        <w:rPr>
          <w:rFonts w:ascii="Calibri" w:hAnsi="Calibri" w:cs="Calibri"/>
          <w:b/>
          <w:color w:val="000000"/>
        </w:rPr>
        <w:t xml:space="preserve">How does the world’s economy affect Malaysia’s economy in </w:t>
      </w:r>
      <w:r w:rsidR="0073442B">
        <w:rPr>
          <w:rFonts w:ascii="Calibri" w:hAnsi="Calibri" w:cs="Calibri"/>
          <w:b/>
          <w:color w:val="000000"/>
        </w:rPr>
        <w:t>2</w:t>
      </w:r>
      <w:r w:rsidRPr="008669D5">
        <w:rPr>
          <w:rFonts w:ascii="Calibri" w:hAnsi="Calibri" w:cs="Calibri"/>
          <w:b/>
          <w:color w:val="000000"/>
        </w:rPr>
        <w:t>02</w:t>
      </w:r>
      <w:r w:rsidR="00EC6A8A">
        <w:rPr>
          <w:rFonts w:ascii="Calibri" w:hAnsi="Calibri" w:cs="Calibri"/>
          <w:b/>
          <w:color w:val="000000"/>
        </w:rPr>
        <w:t>5</w:t>
      </w:r>
      <w:r w:rsidRPr="008669D5">
        <w:rPr>
          <w:rFonts w:ascii="Calibri" w:hAnsi="Calibri" w:cs="Calibri"/>
          <w:b/>
          <w:color w:val="000000"/>
        </w:rPr>
        <w:t>? Discuss.</w:t>
      </w:r>
    </w:p>
    <w:p w14:paraId="76E286FA" w14:textId="77777777" w:rsidR="00E23A2F" w:rsidRPr="008669D5" w:rsidRDefault="00E23A2F" w:rsidP="00E23A2F">
      <w:pPr>
        <w:spacing w:line="360" w:lineRule="auto"/>
        <w:ind w:right="389"/>
        <w:jc w:val="right"/>
        <w:rPr>
          <w:rFonts w:ascii="Calibri" w:hAnsi="Calibri" w:cs="Calibri"/>
          <w:b/>
        </w:rPr>
      </w:pPr>
    </w:p>
    <w:p w14:paraId="6B610FE4" w14:textId="77777777" w:rsidR="00E23A2F" w:rsidRPr="008669D5" w:rsidRDefault="00E23A2F" w:rsidP="00813FFC">
      <w:pPr>
        <w:pStyle w:val="BodyA"/>
        <w:spacing w:line="360" w:lineRule="auto"/>
        <w:ind w:right="83"/>
        <w:jc w:val="right"/>
        <w:rPr>
          <w:rFonts w:ascii="Calibri" w:eastAsia="Calibri" w:hAnsi="Calibri" w:cs="Calibri"/>
          <w:b/>
          <w:bCs/>
        </w:rPr>
      </w:pPr>
      <w:r w:rsidRPr="008669D5">
        <w:rPr>
          <w:rFonts w:ascii="Calibri" w:hAnsi="Calibri" w:cs="Calibri"/>
          <w:b/>
          <w:bCs/>
        </w:rPr>
        <w:t>[Total: 10 marks]</w:t>
      </w:r>
    </w:p>
    <w:p w14:paraId="05AB8D66" w14:textId="77777777" w:rsidR="00623E85" w:rsidRPr="008669D5" w:rsidRDefault="00623E85" w:rsidP="00F32ED6">
      <w:pPr>
        <w:spacing w:line="360" w:lineRule="auto"/>
        <w:jc w:val="right"/>
        <w:rPr>
          <w:rFonts w:ascii="Calibri" w:hAnsi="Calibri" w:cs="Calibri"/>
          <w:b/>
        </w:rPr>
      </w:pPr>
    </w:p>
    <w:p w14:paraId="215C475E" w14:textId="77777777" w:rsidR="00623E85" w:rsidRPr="008669D5" w:rsidRDefault="00623E85" w:rsidP="00F32ED6">
      <w:pPr>
        <w:spacing w:line="360" w:lineRule="auto"/>
        <w:jc w:val="right"/>
        <w:rPr>
          <w:rFonts w:ascii="Calibri" w:hAnsi="Calibri" w:cs="Calibri"/>
          <w:b/>
        </w:rPr>
      </w:pPr>
    </w:p>
    <w:p w14:paraId="6C2A954C" w14:textId="77777777" w:rsidR="00623E85" w:rsidRPr="008669D5" w:rsidRDefault="00623E85" w:rsidP="00F32ED6">
      <w:pPr>
        <w:spacing w:line="360" w:lineRule="auto"/>
        <w:jc w:val="right"/>
        <w:rPr>
          <w:rFonts w:ascii="Calibri" w:hAnsi="Calibri" w:cs="Calibri"/>
          <w:b/>
        </w:rPr>
      </w:pPr>
    </w:p>
    <w:p w14:paraId="38AE6EA2" w14:textId="77777777" w:rsidR="00623E85" w:rsidRPr="008669D5" w:rsidRDefault="00623E85" w:rsidP="00F32ED6">
      <w:pPr>
        <w:spacing w:line="360" w:lineRule="auto"/>
        <w:jc w:val="right"/>
        <w:rPr>
          <w:rFonts w:ascii="Calibri" w:hAnsi="Calibri" w:cs="Calibri"/>
          <w:b/>
        </w:rPr>
      </w:pPr>
    </w:p>
    <w:p w14:paraId="16D71798" w14:textId="77777777" w:rsidR="00623E85" w:rsidRPr="008669D5" w:rsidRDefault="00623E85" w:rsidP="00F32ED6">
      <w:pPr>
        <w:spacing w:line="360" w:lineRule="auto"/>
        <w:jc w:val="right"/>
        <w:rPr>
          <w:rFonts w:ascii="Calibri" w:hAnsi="Calibri" w:cs="Calibri"/>
          <w:b/>
        </w:rPr>
      </w:pPr>
    </w:p>
    <w:p w14:paraId="54B0D46B" w14:textId="77777777" w:rsidR="005E1513" w:rsidRPr="008669D5" w:rsidRDefault="00AB3D70" w:rsidP="005E1513">
      <w:pPr>
        <w:spacing w:line="360" w:lineRule="auto"/>
        <w:rPr>
          <w:rFonts w:ascii="Calibri" w:hAnsi="Calibri" w:cs="Calibri"/>
          <w:b/>
          <w:lang w:val="ms-MY"/>
        </w:rPr>
      </w:pPr>
      <w:r w:rsidRPr="008669D5">
        <w:rPr>
          <w:rFonts w:ascii="Calibri" w:hAnsi="Calibri" w:cs="Calibri"/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27317CD5" wp14:editId="308ECF92">
                <wp:simplePos x="0" y="0"/>
                <wp:positionH relativeFrom="column">
                  <wp:posOffset>9525</wp:posOffset>
                </wp:positionH>
                <wp:positionV relativeFrom="paragraph">
                  <wp:posOffset>163829</wp:posOffset>
                </wp:positionV>
                <wp:extent cx="54864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C5424" id="Straight Connector 1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12.9pt" to="432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HsHgIAADk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" strokeweight="1.5pt"/>
            </w:pict>
          </mc:Fallback>
        </mc:AlternateContent>
      </w:r>
    </w:p>
    <w:p w14:paraId="1ED20189" w14:textId="77777777" w:rsidR="005E1513" w:rsidRPr="008669D5" w:rsidRDefault="005E1513" w:rsidP="005E1513">
      <w:pPr>
        <w:pStyle w:val="BodyText"/>
        <w:jc w:val="center"/>
        <w:rPr>
          <w:rFonts w:ascii="Calibri" w:hAnsi="Calibri" w:cs="Calibri"/>
          <w:b/>
          <w:iCs/>
          <w:sz w:val="24"/>
          <w:lang w:val="en-GB"/>
        </w:rPr>
      </w:pPr>
      <w:r w:rsidRPr="008669D5">
        <w:rPr>
          <w:rFonts w:ascii="Calibri" w:hAnsi="Calibri" w:cs="Calibri"/>
          <w:b/>
          <w:iCs/>
          <w:sz w:val="24"/>
          <w:lang w:val="ms-MY"/>
        </w:rPr>
        <w:lastRenderedPageBreak/>
        <w:t>SOALAN TUGASAN</w:t>
      </w:r>
    </w:p>
    <w:p w14:paraId="7991B77D" w14:textId="77777777" w:rsidR="005E1513" w:rsidRPr="008669D5" w:rsidRDefault="00AB3D70" w:rsidP="005E1513">
      <w:pPr>
        <w:pStyle w:val="BodyText"/>
        <w:spacing w:line="360" w:lineRule="auto"/>
        <w:jc w:val="center"/>
        <w:rPr>
          <w:rFonts w:ascii="Calibri" w:hAnsi="Calibri" w:cs="Calibri"/>
          <w:szCs w:val="22"/>
          <w:lang w:val="en-GB"/>
        </w:rPr>
      </w:pPr>
      <w:r w:rsidRPr="008669D5">
        <w:rPr>
          <w:rFonts w:ascii="Calibri" w:hAnsi="Calibri" w:cs="Calibri"/>
          <w:noProof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1BDE5DC" wp14:editId="1D281040">
                <wp:simplePos x="0" y="0"/>
                <wp:positionH relativeFrom="column">
                  <wp:posOffset>0</wp:posOffset>
                </wp:positionH>
                <wp:positionV relativeFrom="paragraph">
                  <wp:posOffset>89534</wp:posOffset>
                </wp:positionV>
                <wp:extent cx="548640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79F22" id="Straight Connector 10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05pt" to="6in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" strokeweight="1.5pt"/>
            </w:pict>
          </mc:Fallback>
        </mc:AlternateContent>
      </w:r>
    </w:p>
    <w:p w14:paraId="663924A1" w14:textId="77777777" w:rsidR="00E23A2F" w:rsidRPr="008669D5" w:rsidRDefault="00E23A2F" w:rsidP="00E23A2F">
      <w:pPr>
        <w:spacing w:line="360" w:lineRule="auto"/>
        <w:jc w:val="both"/>
        <w:rPr>
          <w:rFonts w:ascii="Calibri" w:hAnsi="Calibri" w:cs="Calibri"/>
        </w:rPr>
      </w:pPr>
      <w:r w:rsidRPr="008669D5">
        <w:rPr>
          <w:rFonts w:ascii="Calibri" w:hAnsi="Calibri" w:cs="Calibri"/>
        </w:rPr>
        <w:t>Bahagian I (50%)</w:t>
      </w:r>
    </w:p>
    <w:p w14:paraId="393F15D2" w14:textId="77777777" w:rsidR="006A3F82" w:rsidRPr="008669D5" w:rsidRDefault="006A3F82" w:rsidP="006A3F82">
      <w:pPr>
        <w:spacing w:line="360" w:lineRule="auto"/>
        <w:jc w:val="both"/>
        <w:rPr>
          <w:rFonts w:ascii="Calibri" w:hAnsi="Calibri" w:cs="Calibri"/>
        </w:rPr>
      </w:pPr>
    </w:p>
    <w:p w14:paraId="4434F141" w14:textId="77777777" w:rsidR="006A3F82" w:rsidRPr="008669D5" w:rsidRDefault="006A3F82" w:rsidP="006A3F82">
      <w:pPr>
        <w:spacing w:line="360" w:lineRule="auto"/>
        <w:jc w:val="both"/>
        <w:rPr>
          <w:rFonts w:ascii="Calibri" w:hAnsi="Calibri" w:cs="Calibri"/>
        </w:rPr>
      </w:pPr>
      <w:r w:rsidRPr="008669D5">
        <w:rPr>
          <w:rFonts w:ascii="Calibri" w:hAnsi="Calibri" w:cs="Calibri"/>
        </w:rPr>
        <w:t>TUJUAN</w:t>
      </w:r>
    </w:p>
    <w:p w14:paraId="3E182DE5" w14:textId="77777777" w:rsidR="00EC6A8A" w:rsidRDefault="00EC6A8A" w:rsidP="00EC6A8A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Tujuan tugasan ini adalah untuk meningkatkan pengetahuan dan pemahaman pelajar mengenai konsep sistem kadar pertukaran bagi sebuah negara.</w:t>
      </w:r>
    </w:p>
    <w:p w14:paraId="40A57785" w14:textId="77777777" w:rsidR="006A3F82" w:rsidRPr="008669D5" w:rsidRDefault="006A3F82" w:rsidP="006A3F82">
      <w:pPr>
        <w:spacing w:line="360" w:lineRule="auto"/>
        <w:jc w:val="both"/>
        <w:rPr>
          <w:rFonts w:ascii="Calibri" w:hAnsi="Calibri" w:cs="Calibri"/>
          <w:bCs/>
          <w:lang w:val="ms-MY"/>
        </w:rPr>
      </w:pPr>
    </w:p>
    <w:p w14:paraId="26E6EE2D" w14:textId="77777777" w:rsidR="00781D2F" w:rsidRPr="008669D5" w:rsidRDefault="00781D2F" w:rsidP="006A3F82">
      <w:pPr>
        <w:spacing w:line="360" w:lineRule="auto"/>
        <w:jc w:val="both"/>
        <w:rPr>
          <w:rFonts w:ascii="Calibri" w:hAnsi="Calibri" w:cs="Calibri"/>
          <w:bCs/>
          <w:lang w:val="ms-MY"/>
        </w:rPr>
      </w:pPr>
    </w:p>
    <w:p w14:paraId="044C0B6B" w14:textId="77777777" w:rsidR="006A3F82" w:rsidRPr="008669D5" w:rsidRDefault="006A3F82" w:rsidP="006A3F82">
      <w:pPr>
        <w:spacing w:line="360" w:lineRule="auto"/>
        <w:jc w:val="both"/>
        <w:rPr>
          <w:rFonts w:ascii="Calibri" w:hAnsi="Calibri" w:cs="Calibri"/>
          <w:bCs/>
          <w:lang w:val="ms-MY"/>
        </w:rPr>
      </w:pPr>
      <w:r w:rsidRPr="008669D5">
        <w:rPr>
          <w:rFonts w:ascii="Calibri" w:hAnsi="Calibri" w:cs="Calibri"/>
          <w:bCs/>
          <w:lang w:val="ms-MY"/>
        </w:rPr>
        <w:t>KEPERLUAN</w:t>
      </w:r>
    </w:p>
    <w:p w14:paraId="745EBDE4" w14:textId="77777777" w:rsidR="00741B4A" w:rsidRPr="00F45B71" w:rsidRDefault="00EC6A8A" w:rsidP="00741B4A">
      <w:pPr>
        <w:spacing w:line="360" w:lineRule="auto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Pelajar dikehendaki memilih mana-mana SATU negara dan menerangkan sistem kadar pertukaran yang </w:t>
      </w:r>
      <w:r w:rsidR="00741B4A">
        <w:rPr>
          <w:rFonts w:ascii="Calibri" w:hAnsi="Calibri" w:cs="Calibri"/>
        </w:rPr>
        <w:t>diguna pakai</w:t>
      </w:r>
      <w:r>
        <w:rPr>
          <w:rFonts w:ascii="Calibri" w:hAnsi="Calibri" w:cs="Calibri"/>
        </w:rPr>
        <w:t xml:space="preserve"> oleh negara tersebut. Bincangkan kelebihan</w:t>
      </w:r>
      <w:r w:rsidR="00741B4A">
        <w:rPr>
          <w:rFonts w:ascii="Calibri" w:hAnsi="Calibri" w:cs="Calibri"/>
        </w:rPr>
        <w:t>-kelebihan</w:t>
      </w:r>
      <w:r>
        <w:rPr>
          <w:rFonts w:ascii="Calibri" w:hAnsi="Calibri" w:cs="Calibri"/>
        </w:rPr>
        <w:t xml:space="preserve"> dan kelemahan</w:t>
      </w:r>
      <w:r w:rsidR="00741B4A">
        <w:rPr>
          <w:rFonts w:ascii="Calibri" w:hAnsi="Calibri" w:cs="Calibri"/>
        </w:rPr>
        <w:t>-kelemahan</w:t>
      </w:r>
      <w:r>
        <w:rPr>
          <w:rFonts w:ascii="Calibri" w:hAnsi="Calibri" w:cs="Calibri"/>
        </w:rPr>
        <w:t xml:space="preserve"> sistem tersebut untuk negara yang dipilih. </w:t>
      </w:r>
      <w:r w:rsidR="00741B4A" w:rsidRPr="000D2796">
        <w:rPr>
          <w:rFonts w:ascii="Calibri" w:hAnsi="Calibri" w:cs="Calibri"/>
          <w:color w:val="000000"/>
        </w:rPr>
        <w:t>Selain itu, berikan cadangan-cadangan untuk memastikan keberkesanan dasar-dasar yang dilaksanakan di bawah sistem kadar pertukaran itu.</w:t>
      </w:r>
    </w:p>
    <w:p w14:paraId="71A7D29B" w14:textId="77777777" w:rsidR="004C6D8D" w:rsidRPr="008669D5" w:rsidRDefault="00741B4A" w:rsidP="00741B4A">
      <w:pPr>
        <w:spacing w:line="360" w:lineRule="auto"/>
        <w:ind w:left="64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73442B" w:rsidRPr="008669D5">
        <w:rPr>
          <w:rFonts w:ascii="Calibri" w:hAnsi="Calibri" w:cs="Calibri"/>
        </w:rPr>
        <w:t xml:space="preserve"> </w:t>
      </w:r>
      <w:r w:rsidR="005E1513" w:rsidRPr="008669D5">
        <w:rPr>
          <w:rFonts w:ascii="Calibri" w:hAnsi="Calibri" w:cs="Calibri"/>
        </w:rPr>
        <w:t xml:space="preserve">[Jumlah: </w:t>
      </w:r>
      <w:r w:rsidR="0073442B">
        <w:rPr>
          <w:rFonts w:ascii="Calibri" w:hAnsi="Calibri" w:cs="Calibri"/>
        </w:rPr>
        <w:t>5</w:t>
      </w:r>
      <w:r w:rsidR="00DB27D8" w:rsidRPr="008669D5">
        <w:rPr>
          <w:rFonts w:ascii="Calibri" w:hAnsi="Calibri" w:cs="Calibri"/>
        </w:rPr>
        <w:t>0</w:t>
      </w:r>
      <w:r w:rsidR="00B00143" w:rsidRPr="008669D5">
        <w:rPr>
          <w:rFonts w:ascii="Calibri" w:hAnsi="Calibri" w:cs="Calibri"/>
        </w:rPr>
        <w:t xml:space="preserve"> </w:t>
      </w:r>
      <w:r w:rsidR="005E1513" w:rsidRPr="008669D5">
        <w:rPr>
          <w:rFonts w:ascii="Calibri" w:hAnsi="Calibri" w:cs="Calibri"/>
        </w:rPr>
        <w:t>markah]</w:t>
      </w:r>
    </w:p>
    <w:p w14:paraId="4E476B09" w14:textId="77777777" w:rsidR="00E23A2F" w:rsidRPr="008669D5" w:rsidRDefault="00E23A2F" w:rsidP="00AA40A1">
      <w:pPr>
        <w:spacing w:line="360" w:lineRule="auto"/>
        <w:jc w:val="right"/>
        <w:rPr>
          <w:rFonts w:ascii="Calibri" w:hAnsi="Calibri" w:cs="Calibri"/>
          <w:b/>
        </w:rPr>
      </w:pPr>
    </w:p>
    <w:p w14:paraId="24E2134F" w14:textId="77777777" w:rsidR="00E23A2F" w:rsidRPr="008669D5" w:rsidRDefault="00E23A2F" w:rsidP="00E23A2F">
      <w:pPr>
        <w:spacing w:line="360" w:lineRule="auto"/>
        <w:jc w:val="both"/>
        <w:rPr>
          <w:rFonts w:ascii="Calibri" w:hAnsi="Calibri" w:cs="Calibri"/>
        </w:rPr>
      </w:pPr>
      <w:r w:rsidRPr="008669D5">
        <w:rPr>
          <w:rFonts w:ascii="Calibri" w:hAnsi="Calibri" w:cs="Calibri"/>
        </w:rPr>
        <w:t>Bahagian II (10%)</w:t>
      </w:r>
    </w:p>
    <w:p w14:paraId="100B8BC7" w14:textId="77777777" w:rsidR="00E23A2F" w:rsidRPr="008669D5" w:rsidRDefault="00E23A2F" w:rsidP="00E23A2F">
      <w:pPr>
        <w:spacing w:line="360" w:lineRule="auto"/>
        <w:jc w:val="both"/>
        <w:rPr>
          <w:rFonts w:ascii="Calibri" w:hAnsi="Calibri" w:cs="Calibri"/>
          <w:u w:val="single"/>
        </w:rPr>
      </w:pPr>
      <w:r w:rsidRPr="008669D5">
        <w:rPr>
          <w:rFonts w:ascii="Calibri" w:hAnsi="Calibri" w:cs="Calibri"/>
          <w:u w:val="single"/>
        </w:rPr>
        <w:t>PENYERTAAN KELAS DALAM TALIAN (10%)</w:t>
      </w:r>
    </w:p>
    <w:p w14:paraId="25FE0F1C" w14:textId="77777777" w:rsidR="00E23A2F" w:rsidRPr="008669D5" w:rsidRDefault="00E23A2F" w:rsidP="00E23A2F">
      <w:pPr>
        <w:spacing w:line="360" w:lineRule="auto"/>
        <w:jc w:val="both"/>
        <w:rPr>
          <w:rFonts w:ascii="Calibri" w:hAnsi="Calibri" w:cs="Calibri"/>
        </w:rPr>
      </w:pPr>
      <w:r w:rsidRPr="008669D5">
        <w:rPr>
          <w:rFonts w:ascii="Calibri" w:hAnsi="Calibri" w:cs="Calibri"/>
        </w:rPr>
        <w:t>Bincangkan topik-topik yang berikut di dalam forum dan kemukakan bukti penyertaan anda di dalam perbincangan dalam talian:</w:t>
      </w:r>
    </w:p>
    <w:p w14:paraId="1E967965" w14:textId="77777777" w:rsidR="00E23A2F" w:rsidRPr="008669D5" w:rsidRDefault="00E23A2F" w:rsidP="00E23A2F">
      <w:pPr>
        <w:spacing w:line="360" w:lineRule="auto"/>
        <w:jc w:val="both"/>
        <w:rPr>
          <w:rFonts w:ascii="Calibri" w:hAnsi="Calibri" w:cs="Calibri"/>
          <w:b/>
        </w:rPr>
      </w:pPr>
    </w:p>
    <w:p w14:paraId="0DBBD177" w14:textId="77777777" w:rsidR="00E23A2F" w:rsidRPr="008669D5" w:rsidRDefault="00E23A2F" w:rsidP="00E23A2F">
      <w:pPr>
        <w:numPr>
          <w:ilvl w:val="0"/>
          <w:numId w:val="40"/>
        </w:numPr>
        <w:spacing w:line="360" w:lineRule="auto"/>
        <w:jc w:val="both"/>
        <w:rPr>
          <w:rFonts w:ascii="Calibri" w:hAnsi="Calibri" w:cs="Calibri"/>
          <w:color w:val="000000"/>
        </w:rPr>
      </w:pPr>
      <w:r w:rsidRPr="008669D5">
        <w:rPr>
          <w:rFonts w:ascii="Calibri" w:hAnsi="Calibri" w:cs="Calibri"/>
          <w:color w:val="000000"/>
        </w:rPr>
        <w:t>Pada pendapat anda, apakah prospek ekonomi Malaysia pada tahun 202</w:t>
      </w:r>
      <w:r w:rsidR="00741B4A">
        <w:rPr>
          <w:rFonts w:ascii="Calibri" w:hAnsi="Calibri" w:cs="Calibri"/>
          <w:color w:val="000000"/>
        </w:rPr>
        <w:t>5</w:t>
      </w:r>
      <w:r w:rsidRPr="008669D5">
        <w:rPr>
          <w:rFonts w:ascii="Calibri" w:hAnsi="Calibri" w:cs="Calibri"/>
          <w:color w:val="000000"/>
        </w:rPr>
        <w:t>?</w:t>
      </w:r>
    </w:p>
    <w:p w14:paraId="795F776D" w14:textId="77777777" w:rsidR="00E23A2F" w:rsidRPr="008669D5" w:rsidRDefault="00E23A2F" w:rsidP="00E23A2F">
      <w:pPr>
        <w:numPr>
          <w:ilvl w:val="0"/>
          <w:numId w:val="40"/>
        </w:numPr>
        <w:spacing w:line="360" w:lineRule="auto"/>
        <w:jc w:val="both"/>
        <w:rPr>
          <w:rFonts w:ascii="Calibri" w:hAnsi="Calibri" w:cs="Calibri"/>
        </w:rPr>
      </w:pPr>
      <w:r w:rsidRPr="008669D5">
        <w:rPr>
          <w:rFonts w:ascii="Calibri" w:hAnsi="Calibri" w:cs="Calibri"/>
        </w:rPr>
        <w:t>Bagaimanakah ekonomi dunia mempengaruhi ekonomi Malaysia pada tahun 202</w:t>
      </w:r>
      <w:r w:rsidR="00741B4A">
        <w:rPr>
          <w:rFonts w:ascii="Calibri" w:hAnsi="Calibri" w:cs="Calibri"/>
        </w:rPr>
        <w:t>5</w:t>
      </w:r>
      <w:r w:rsidRPr="008669D5">
        <w:rPr>
          <w:rFonts w:ascii="Calibri" w:hAnsi="Calibri" w:cs="Calibri"/>
        </w:rPr>
        <w:t>? Bincangkan.</w:t>
      </w:r>
    </w:p>
    <w:p w14:paraId="5E758F73" w14:textId="77777777" w:rsidR="00E23A2F" w:rsidRPr="008669D5" w:rsidRDefault="00E23A2F" w:rsidP="00E23A2F">
      <w:pPr>
        <w:spacing w:line="360" w:lineRule="auto"/>
        <w:jc w:val="both"/>
        <w:rPr>
          <w:rFonts w:ascii="Calibri" w:hAnsi="Calibri" w:cs="Calibri"/>
          <w:b/>
        </w:rPr>
      </w:pPr>
    </w:p>
    <w:p w14:paraId="5F0D1C8C" w14:textId="77777777" w:rsidR="00E23A2F" w:rsidRPr="008669D5" w:rsidRDefault="00E23A2F" w:rsidP="00E23A2F">
      <w:pPr>
        <w:spacing w:line="360" w:lineRule="auto"/>
        <w:rPr>
          <w:rFonts w:ascii="Calibri" w:hAnsi="Calibri" w:cs="Calibri"/>
          <w:b/>
        </w:rPr>
      </w:pPr>
    </w:p>
    <w:p w14:paraId="150D04AC" w14:textId="77777777" w:rsidR="00E23A2F" w:rsidRPr="008669D5" w:rsidRDefault="00E23A2F" w:rsidP="00813FFC">
      <w:pPr>
        <w:pStyle w:val="BodyA"/>
        <w:spacing w:line="360" w:lineRule="auto"/>
        <w:ind w:right="-59"/>
        <w:jc w:val="right"/>
        <w:rPr>
          <w:rFonts w:ascii="Calibri" w:eastAsia="Calibri" w:hAnsi="Calibri" w:cs="Calibri"/>
          <w:bCs/>
        </w:rPr>
      </w:pPr>
      <w:r w:rsidRPr="008669D5">
        <w:rPr>
          <w:rFonts w:ascii="Calibri" w:hAnsi="Calibri" w:cs="Calibri"/>
          <w:bCs/>
        </w:rPr>
        <w:t>[Jumlah: 10 markah]</w:t>
      </w:r>
    </w:p>
    <w:p w14:paraId="2F78FDD9" w14:textId="77777777" w:rsidR="00E23A2F" w:rsidRDefault="00E23A2F" w:rsidP="00AA40A1">
      <w:pPr>
        <w:spacing w:line="360" w:lineRule="auto"/>
        <w:jc w:val="right"/>
        <w:rPr>
          <w:rFonts w:ascii="Calibri" w:hAnsi="Calibri" w:cs="Calibri"/>
          <w:b/>
        </w:rPr>
        <w:sectPr w:rsidR="00E23A2F" w:rsidSect="00AA40A1">
          <w:headerReference w:type="default" r:id="rId9"/>
          <w:footerReference w:type="default" r:id="rId10"/>
          <w:pgSz w:w="11909" w:h="16834" w:code="9"/>
          <w:pgMar w:top="1152" w:right="1739" w:bottom="1440" w:left="1440" w:header="720" w:footer="720" w:gutter="0"/>
          <w:pgNumType w:start="1"/>
          <w:cols w:space="720"/>
          <w:docGrid w:linePitch="360"/>
        </w:sectPr>
      </w:pPr>
    </w:p>
    <w:p w14:paraId="4FAF2C9F" w14:textId="77777777" w:rsidR="00770F9A" w:rsidRPr="00806097" w:rsidRDefault="00770F9A" w:rsidP="00770F9A">
      <w:pPr>
        <w:jc w:val="right"/>
        <w:rPr>
          <w:rFonts w:ascii="Calibri" w:hAnsi="Calibri" w:cs="Arial"/>
          <w:b/>
          <w:bCs/>
          <w:sz w:val="20"/>
          <w:szCs w:val="20"/>
          <w:lang w:val="en-GB"/>
        </w:rPr>
      </w:pPr>
      <w:r w:rsidRPr="00806097">
        <w:rPr>
          <w:rFonts w:ascii="Calibri" w:hAnsi="Calibri" w:cs="Arial"/>
          <w:b/>
          <w:bCs/>
          <w:i/>
          <w:sz w:val="20"/>
          <w:szCs w:val="20"/>
          <w:lang w:val="en-GB"/>
        </w:rPr>
        <w:lastRenderedPageBreak/>
        <w:t>ATTACHMENT</w:t>
      </w:r>
      <w:r w:rsidRPr="00806097">
        <w:rPr>
          <w:rFonts w:ascii="Calibri" w:hAnsi="Calibri" w:cs="Arial"/>
          <w:b/>
          <w:bCs/>
          <w:sz w:val="20"/>
          <w:szCs w:val="20"/>
          <w:lang w:val="en-GB"/>
        </w:rPr>
        <w:t xml:space="preserve"> </w:t>
      </w:r>
    </w:p>
    <w:p w14:paraId="0E4FB1D9" w14:textId="77777777" w:rsidR="00770F9A" w:rsidRPr="00806097" w:rsidRDefault="00770F9A" w:rsidP="00770F9A">
      <w:pPr>
        <w:jc w:val="center"/>
        <w:rPr>
          <w:rFonts w:ascii="Calibri" w:hAnsi="Calibri" w:cs="Arial"/>
          <w:b/>
          <w:bCs/>
          <w:sz w:val="20"/>
          <w:szCs w:val="20"/>
          <w:lang w:val="en-GB"/>
        </w:rPr>
      </w:pPr>
      <w:r w:rsidRPr="00806097">
        <w:rPr>
          <w:rFonts w:ascii="Calibri" w:hAnsi="Calibri" w:cs="Arial"/>
          <w:b/>
          <w:bCs/>
          <w:sz w:val="20"/>
          <w:szCs w:val="20"/>
          <w:lang w:val="en-GB"/>
        </w:rPr>
        <w:t>ASSIGNMENT RUBRICS</w:t>
      </w:r>
    </w:p>
    <w:p w14:paraId="22667C65" w14:textId="77777777" w:rsidR="00770F9A" w:rsidRPr="00B343B1" w:rsidRDefault="00770F9A" w:rsidP="00770F9A">
      <w:pPr>
        <w:spacing w:line="360" w:lineRule="auto"/>
        <w:rPr>
          <w:rFonts w:ascii="Arial" w:hAnsi="Arial" w:cs="Arial"/>
          <w:b/>
          <w:bCs/>
          <w:sz w:val="16"/>
          <w:szCs w:val="16"/>
          <w:lang w:val="en-GB"/>
        </w:rPr>
      </w:pPr>
      <w:r>
        <w:rPr>
          <w:rFonts w:ascii="Arial" w:hAnsi="Arial" w:cs="Arial"/>
          <w:b/>
          <w:bCs/>
          <w:sz w:val="16"/>
          <w:szCs w:val="16"/>
          <w:lang w:val="en-GB"/>
        </w:rPr>
        <w:t>BBEK4203 PRINCIPLES O</w:t>
      </w:r>
      <w:r w:rsidR="001D587C">
        <w:rPr>
          <w:rFonts w:ascii="Arial" w:hAnsi="Arial" w:cs="Arial"/>
          <w:b/>
          <w:bCs/>
          <w:sz w:val="16"/>
          <w:szCs w:val="16"/>
          <w:lang w:val="en-GB"/>
        </w:rPr>
        <w:t xml:space="preserve">F MACROECONOMICS / </w:t>
      </w:r>
      <w:r w:rsidR="00822710">
        <w:rPr>
          <w:rFonts w:ascii="Arial" w:hAnsi="Arial" w:cs="Arial"/>
          <w:b/>
          <w:bCs/>
          <w:sz w:val="16"/>
          <w:szCs w:val="16"/>
          <w:lang w:val="en-GB"/>
        </w:rPr>
        <w:t>JANUARY</w:t>
      </w:r>
      <w:r w:rsidR="001D587C">
        <w:rPr>
          <w:rFonts w:ascii="Arial" w:hAnsi="Arial" w:cs="Arial"/>
          <w:b/>
          <w:bCs/>
          <w:sz w:val="16"/>
          <w:szCs w:val="16"/>
          <w:lang w:val="en-GB"/>
        </w:rPr>
        <w:t xml:space="preserve"> 202</w:t>
      </w:r>
      <w:r w:rsidR="00822710">
        <w:rPr>
          <w:rFonts w:ascii="Arial" w:hAnsi="Arial" w:cs="Arial"/>
          <w:b/>
          <w:bCs/>
          <w:sz w:val="16"/>
          <w:szCs w:val="16"/>
          <w:lang w:val="en-GB"/>
        </w:rPr>
        <w:t>5</w:t>
      </w:r>
    </w:p>
    <w:tbl>
      <w:tblPr>
        <w:tblW w:w="15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42"/>
        <w:gridCol w:w="540"/>
        <w:gridCol w:w="3600"/>
        <w:gridCol w:w="990"/>
        <w:gridCol w:w="1890"/>
        <w:gridCol w:w="1890"/>
        <w:gridCol w:w="1890"/>
        <w:gridCol w:w="1793"/>
        <w:gridCol w:w="1843"/>
        <w:gridCol w:w="604"/>
      </w:tblGrid>
      <w:tr w:rsidR="00770F9A" w:rsidRPr="00212056" w14:paraId="44CC3885" w14:textId="77777777" w:rsidTr="001D587C">
        <w:trPr>
          <w:trHeight w:val="302"/>
          <w:jc w:val="center"/>
        </w:trPr>
        <w:tc>
          <w:tcPr>
            <w:tcW w:w="542" w:type="dxa"/>
            <w:vMerge w:val="restart"/>
            <w:vAlign w:val="center"/>
          </w:tcPr>
          <w:p w14:paraId="50BEE8C3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*QN/ *NS</w:t>
            </w:r>
          </w:p>
        </w:tc>
        <w:tc>
          <w:tcPr>
            <w:tcW w:w="540" w:type="dxa"/>
            <w:vMerge w:val="restart"/>
            <w:vAlign w:val="center"/>
          </w:tcPr>
          <w:p w14:paraId="46F451EA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CLO</w:t>
            </w:r>
          </w:p>
        </w:tc>
        <w:tc>
          <w:tcPr>
            <w:tcW w:w="3600" w:type="dxa"/>
            <w:vMerge w:val="restart"/>
            <w:shd w:val="clear" w:color="auto" w:fill="auto"/>
            <w:noWrap/>
            <w:vAlign w:val="center"/>
          </w:tcPr>
          <w:p w14:paraId="25F74604" w14:textId="77777777" w:rsidR="00770F9A" w:rsidRPr="00212056" w:rsidRDefault="00770F9A" w:rsidP="000B7534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Criteria</w:t>
            </w:r>
            <w:r w:rsidRPr="00212056"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/</w:t>
            </w:r>
          </w:p>
          <w:p w14:paraId="1A45D049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Kriteria</w:t>
            </w:r>
          </w:p>
        </w:tc>
        <w:tc>
          <w:tcPr>
            <w:tcW w:w="990" w:type="dxa"/>
            <w:vMerge w:val="restart"/>
            <w:shd w:val="clear" w:color="auto" w:fill="auto"/>
            <w:noWrap/>
            <w:vAlign w:val="center"/>
          </w:tcPr>
          <w:p w14:paraId="03544947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Weight</w:t>
            </w:r>
            <w:r w:rsidRPr="00212056"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/ Pemberat</w:t>
            </w:r>
          </w:p>
        </w:tc>
        <w:tc>
          <w:tcPr>
            <w:tcW w:w="1890" w:type="dxa"/>
            <w:shd w:val="clear" w:color="auto" w:fill="FF99CC"/>
            <w:vAlign w:val="center"/>
          </w:tcPr>
          <w:p w14:paraId="538BEA94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Excellent/ </w:t>
            </w:r>
          </w:p>
          <w:p w14:paraId="39B31C0A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Cemerlang</w:t>
            </w:r>
          </w:p>
        </w:tc>
        <w:tc>
          <w:tcPr>
            <w:tcW w:w="1890" w:type="dxa"/>
            <w:shd w:val="clear" w:color="auto" w:fill="FFCC99"/>
            <w:noWrap/>
            <w:vAlign w:val="center"/>
          </w:tcPr>
          <w:p w14:paraId="2747882C" w14:textId="77777777" w:rsidR="00770F9A" w:rsidRPr="00212056" w:rsidRDefault="00770F9A" w:rsidP="000B7534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Good/</w:t>
            </w:r>
          </w:p>
          <w:p w14:paraId="7E3FBFF8" w14:textId="77777777" w:rsidR="00770F9A" w:rsidRPr="00212056" w:rsidRDefault="00770F9A" w:rsidP="000B7534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Baik</w:t>
            </w:r>
          </w:p>
        </w:tc>
        <w:tc>
          <w:tcPr>
            <w:tcW w:w="1890" w:type="dxa"/>
            <w:shd w:val="clear" w:color="auto" w:fill="FFFF99"/>
            <w:noWrap/>
            <w:vAlign w:val="center"/>
          </w:tcPr>
          <w:p w14:paraId="6EB491F0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Fair/</w:t>
            </w:r>
          </w:p>
          <w:p w14:paraId="204FA657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Sederhana</w:t>
            </w:r>
          </w:p>
        </w:tc>
        <w:tc>
          <w:tcPr>
            <w:tcW w:w="1793" w:type="dxa"/>
            <w:shd w:val="clear" w:color="auto" w:fill="CCFFCC"/>
            <w:noWrap/>
            <w:vAlign w:val="center"/>
          </w:tcPr>
          <w:p w14:paraId="2AAD1EB7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Poor/</w:t>
            </w:r>
          </w:p>
          <w:p w14:paraId="4E80146B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Lemah</w:t>
            </w:r>
          </w:p>
        </w:tc>
        <w:tc>
          <w:tcPr>
            <w:tcW w:w="1843" w:type="dxa"/>
            <w:shd w:val="clear" w:color="auto" w:fill="CCFFFF"/>
            <w:noWrap/>
            <w:vAlign w:val="center"/>
          </w:tcPr>
          <w:p w14:paraId="229C20B8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Unsatisfactory/ Tidak memuaskan</w:t>
            </w:r>
          </w:p>
        </w:tc>
        <w:tc>
          <w:tcPr>
            <w:tcW w:w="604" w:type="dxa"/>
            <w:vMerge w:val="restart"/>
            <w:shd w:val="clear" w:color="auto" w:fill="auto"/>
            <w:noWrap/>
            <w:vAlign w:val="center"/>
          </w:tcPr>
          <w:p w14:paraId="5A9FF022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Max Marks</w:t>
            </w:r>
          </w:p>
        </w:tc>
      </w:tr>
      <w:tr w:rsidR="00770F9A" w:rsidRPr="00212056" w14:paraId="36744022" w14:textId="77777777" w:rsidTr="001D587C">
        <w:trPr>
          <w:trHeight w:val="366"/>
          <w:jc w:val="center"/>
        </w:trPr>
        <w:tc>
          <w:tcPr>
            <w:tcW w:w="542" w:type="dxa"/>
            <w:vMerge/>
            <w:tcBorders>
              <w:bottom w:val="single" w:sz="4" w:space="0" w:color="auto"/>
            </w:tcBorders>
            <w:vAlign w:val="center"/>
          </w:tcPr>
          <w:p w14:paraId="69A11CEE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vAlign w:val="center"/>
          </w:tcPr>
          <w:p w14:paraId="64DFD5C3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188AFA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98A3AA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99CC"/>
            <w:vAlign w:val="center"/>
          </w:tcPr>
          <w:p w14:paraId="6CCB7A8F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CC99"/>
            <w:noWrap/>
            <w:vAlign w:val="center"/>
          </w:tcPr>
          <w:p w14:paraId="5529BCEE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99"/>
            <w:noWrap/>
            <w:vAlign w:val="center"/>
          </w:tcPr>
          <w:p w14:paraId="3D41CF67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CCFFCC"/>
            <w:noWrap/>
            <w:vAlign w:val="center"/>
          </w:tcPr>
          <w:p w14:paraId="20BE6D33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CFFFF"/>
            <w:noWrap/>
            <w:vAlign w:val="center"/>
          </w:tcPr>
          <w:p w14:paraId="446FFBA5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 w:rsidRPr="00212056">
              <w:rPr>
                <w:rFonts w:ascii="Calibri" w:hAnsi="Calibri" w:cs="Arial"/>
                <w:b/>
                <w:sz w:val="20"/>
                <w:szCs w:val="20"/>
                <w:lang w:val="en-GB"/>
              </w:rPr>
              <w:t>0</w:t>
            </w:r>
          </w:p>
        </w:tc>
        <w:tc>
          <w:tcPr>
            <w:tcW w:w="60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5B2AC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EC6A8A" w:rsidRPr="00212056" w14:paraId="7213B99C" w14:textId="77777777" w:rsidTr="00EC6A8A">
        <w:trPr>
          <w:trHeight w:val="1029"/>
          <w:jc w:val="center"/>
        </w:trPr>
        <w:tc>
          <w:tcPr>
            <w:tcW w:w="542" w:type="dxa"/>
            <w:vMerge w:val="restart"/>
            <w:vAlign w:val="center"/>
          </w:tcPr>
          <w:p w14:paraId="24CD356A" w14:textId="77777777" w:rsidR="00EC6A8A" w:rsidRPr="002F0E9E" w:rsidRDefault="00EC6A8A" w:rsidP="00EC6A8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F0E9E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40" w:type="dxa"/>
            <w:vMerge w:val="restart"/>
            <w:vAlign w:val="center"/>
          </w:tcPr>
          <w:p w14:paraId="6F86EDE9" w14:textId="77777777" w:rsidR="00EC6A8A" w:rsidRPr="002F0E9E" w:rsidRDefault="00EC6A8A" w:rsidP="00EC6A8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3600" w:type="dxa"/>
            <w:tcBorders>
              <w:bottom w:val="dashSmallGap" w:sz="4" w:space="0" w:color="auto"/>
            </w:tcBorders>
            <w:shd w:val="clear" w:color="auto" w:fill="auto"/>
          </w:tcPr>
          <w:p w14:paraId="2661EBA6" w14:textId="77777777" w:rsidR="00EC6A8A" w:rsidRDefault="00EC6A8A" w:rsidP="00EC6A8A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Introduction of the selected country and the exchange rate system adopted.</w:t>
            </w:r>
          </w:p>
          <w:p w14:paraId="1599F747" w14:textId="77777777" w:rsidR="00EC6A8A" w:rsidRPr="00022D35" w:rsidRDefault="00EC6A8A" w:rsidP="00EC6A8A">
            <w:pPr>
              <w:jc w:val="both"/>
              <w:rPr>
                <w:rFonts w:ascii="Calibri" w:hAnsi="Calibri" w:cs="Arial"/>
                <w:b/>
                <w:sz w:val="19"/>
                <w:szCs w:val="19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4EB02C91" w14:textId="77777777" w:rsidR="00EC6A8A" w:rsidRPr="001D587C" w:rsidRDefault="00EC6A8A" w:rsidP="00EC6A8A">
            <w:pPr>
              <w:jc w:val="center"/>
              <w:rPr>
                <w:rFonts w:ascii="Calibri" w:hAnsi="Calibri" w:cs="Arial"/>
                <w:b/>
                <w:sz w:val="19"/>
                <w:szCs w:val="19"/>
                <w:lang w:val="en-GB"/>
              </w:rPr>
            </w:pPr>
            <w:r>
              <w:rPr>
                <w:rFonts w:ascii="Calibri" w:hAnsi="Calibri" w:cs="Arial"/>
                <w:b/>
                <w:sz w:val="19"/>
                <w:szCs w:val="19"/>
                <w:lang w:val="en-GB"/>
              </w:rPr>
              <w:t>2</w:t>
            </w:r>
          </w:p>
        </w:tc>
        <w:tc>
          <w:tcPr>
            <w:tcW w:w="1890" w:type="dxa"/>
            <w:tcBorders>
              <w:bottom w:val="dashSmallGap" w:sz="4" w:space="0" w:color="auto"/>
            </w:tcBorders>
          </w:tcPr>
          <w:p w14:paraId="57AAA558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Very clear introduction of the selected country and the exchange rate system adopted.</w:t>
            </w:r>
          </w:p>
          <w:p w14:paraId="489605AC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E64761F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dashSmallGap" w:sz="4" w:space="0" w:color="auto"/>
            </w:tcBorders>
            <w:shd w:val="clear" w:color="auto" w:fill="auto"/>
          </w:tcPr>
          <w:p w14:paraId="2F14468C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Clear introduction of the selected country and the exchange rate system adopted.</w:t>
            </w:r>
          </w:p>
          <w:p w14:paraId="37E3470C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5295733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dashSmallGap" w:sz="4" w:space="0" w:color="auto"/>
            </w:tcBorders>
            <w:shd w:val="clear" w:color="auto" w:fill="auto"/>
          </w:tcPr>
          <w:p w14:paraId="3E031013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Fairly clear introduction of the selected country and the exchange rate system adopted.</w:t>
            </w:r>
          </w:p>
          <w:p w14:paraId="168C8CDC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904933D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93" w:type="dxa"/>
            <w:tcBorders>
              <w:bottom w:val="dashSmallGap" w:sz="4" w:space="0" w:color="auto"/>
            </w:tcBorders>
            <w:shd w:val="clear" w:color="auto" w:fill="auto"/>
          </w:tcPr>
          <w:p w14:paraId="2F91514B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Unclear introduction of the selected country and the exchange rate system adopted.</w:t>
            </w:r>
          </w:p>
        </w:tc>
        <w:tc>
          <w:tcPr>
            <w:tcW w:w="1843" w:type="dxa"/>
            <w:tcBorders>
              <w:bottom w:val="dashSmallGap" w:sz="4" w:space="0" w:color="auto"/>
            </w:tcBorders>
            <w:shd w:val="clear" w:color="auto" w:fill="auto"/>
          </w:tcPr>
          <w:p w14:paraId="74E884AE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No introduction was given.</w:t>
            </w:r>
          </w:p>
          <w:p w14:paraId="173710A2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685CF46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4" w:type="dxa"/>
            <w:vMerge w:val="restart"/>
            <w:shd w:val="clear" w:color="auto" w:fill="auto"/>
            <w:vAlign w:val="center"/>
          </w:tcPr>
          <w:p w14:paraId="466D81A7" w14:textId="77777777" w:rsidR="00EC6A8A" w:rsidRPr="00212056" w:rsidRDefault="00EC6A8A" w:rsidP="00EC6A8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8</w:t>
            </w:r>
          </w:p>
        </w:tc>
      </w:tr>
      <w:tr w:rsidR="00770F9A" w:rsidRPr="00212056" w14:paraId="0E676BFC" w14:textId="77777777" w:rsidTr="001D587C">
        <w:trPr>
          <w:trHeight w:val="1185"/>
          <w:jc w:val="center"/>
        </w:trPr>
        <w:tc>
          <w:tcPr>
            <w:tcW w:w="542" w:type="dxa"/>
            <w:vMerge/>
            <w:tcBorders>
              <w:bottom w:val="single" w:sz="4" w:space="0" w:color="auto"/>
            </w:tcBorders>
            <w:vAlign w:val="center"/>
          </w:tcPr>
          <w:p w14:paraId="79C47C9F" w14:textId="77777777" w:rsidR="00770F9A" w:rsidRPr="002F0E9E" w:rsidRDefault="00770F9A" w:rsidP="000B7534">
            <w:pPr>
              <w:jc w:val="center"/>
              <w:rPr>
                <w:rFonts w:ascii="Calibri" w:hAnsi="Calibri"/>
                <w:bCs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vAlign w:val="center"/>
          </w:tcPr>
          <w:p w14:paraId="01EDCFA2" w14:textId="77777777" w:rsidR="00770F9A" w:rsidRPr="002F0E9E" w:rsidRDefault="00770F9A" w:rsidP="000B7534">
            <w:pPr>
              <w:jc w:val="center"/>
              <w:rPr>
                <w:rFonts w:ascii="Calibri" w:hAnsi="Calibri"/>
                <w:bCs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600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</w:tcPr>
          <w:p w14:paraId="1B4334AC" w14:textId="77777777" w:rsidR="00770F9A" w:rsidRPr="001D587C" w:rsidRDefault="00EC6A8A" w:rsidP="009A08AE">
            <w:pPr>
              <w:jc w:val="both"/>
              <w:rPr>
                <w:rFonts w:ascii="Calibri" w:hAnsi="Calibri" w:cs="Arial"/>
                <w:b/>
                <w:sz w:val="19"/>
                <w:szCs w:val="19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Pengenalan mengenai negara yang dipilih dan sistem kadar pertukaran yang diguna</w:t>
            </w:r>
            <w:r w:rsidR="00741B4A">
              <w:rPr>
                <w:rFonts w:ascii="Calibri" w:hAnsi="Calibri" w:cs="Arial"/>
                <w:sz w:val="20"/>
                <w:szCs w:val="20"/>
              </w:rPr>
              <w:t xml:space="preserve"> pakai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487483" w14:textId="77777777" w:rsidR="00770F9A" w:rsidRPr="001D587C" w:rsidRDefault="00770F9A" w:rsidP="000B7534">
            <w:pPr>
              <w:jc w:val="center"/>
              <w:rPr>
                <w:rFonts w:ascii="Calibri" w:hAnsi="Calibri" w:cs="Arial"/>
                <w:b/>
                <w:sz w:val="19"/>
                <w:szCs w:val="19"/>
                <w:lang w:val="en-GB"/>
              </w:rPr>
            </w:pPr>
          </w:p>
        </w:tc>
        <w:tc>
          <w:tcPr>
            <w:tcW w:w="1890" w:type="dxa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02AAC81E" w14:textId="77777777" w:rsidR="00770F9A" w:rsidRPr="00D2129D" w:rsidRDefault="00EC6A8A" w:rsidP="000F5C86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en-GB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>Pengenalan yang sangat jelas mengenai negara yang dipilih dan sistem kadar pertukaran yang digun</w:t>
            </w:r>
            <w:r w:rsidR="00741B4A">
              <w:rPr>
                <w:rFonts w:ascii="Calibri" w:hAnsi="Calibri" w:cs="Calibri"/>
                <w:sz w:val="20"/>
                <w:szCs w:val="20"/>
              </w:rPr>
              <w:t>a pakai.</w:t>
            </w:r>
          </w:p>
        </w:tc>
        <w:tc>
          <w:tcPr>
            <w:tcW w:w="189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BEA68" w14:textId="77777777" w:rsidR="00770F9A" w:rsidRPr="00D2129D" w:rsidRDefault="00EC6A8A" w:rsidP="00CE3A75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en-GB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>Pengenalan yang jelas mengenai negara yang dipilih dan sistem kadar pertukaran yang digun</w:t>
            </w:r>
            <w:r w:rsidR="00741B4A">
              <w:rPr>
                <w:rFonts w:ascii="Calibri" w:hAnsi="Calibri" w:cs="Calibri"/>
                <w:sz w:val="20"/>
                <w:szCs w:val="20"/>
              </w:rPr>
              <w:t>a pakai.</w:t>
            </w:r>
          </w:p>
        </w:tc>
        <w:tc>
          <w:tcPr>
            <w:tcW w:w="189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C8ADF" w14:textId="77777777" w:rsidR="00770F9A" w:rsidRPr="00D2129D" w:rsidRDefault="00EC6A8A" w:rsidP="00770F9A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en-GB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>Pengenalan yang agak jelas mengenai negara yang dipilih dan sistem kadar pertukaran yang digun</w:t>
            </w:r>
            <w:r w:rsidR="00741B4A">
              <w:rPr>
                <w:rFonts w:ascii="Calibri" w:hAnsi="Calibri" w:cs="Calibri"/>
                <w:sz w:val="20"/>
                <w:szCs w:val="20"/>
              </w:rPr>
              <w:t>a pakai,</w:t>
            </w:r>
          </w:p>
        </w:tc>
        <w:tc>
          <w:tcPr>
            <w:tcW w:w="17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87DC7" w14:textId="77777777" w:rsidR="00770F9A" w:rsidRPr="00D2129D" w:rsidRDefault="00EC6A8A" w:rsidP="00770F9A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en-GB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>Pengenalan yang kurang jelas mengenai negara yang dipilih dan sistem kadar pertukaran yang digun</w:t>
            </w:r>
            <w:r w:rsidR="00741B4A">
              <w:rPr>
                <w:rFonts w:ascii="Calibri" w:hAnsi="Calibri" w:cs="Calibri"/>
                <w:sz w:val="20"/>
                <w:szCs w:val="20"/>
              </w:rPr>
              <w:t>a pakai.</w:t>
            </w:r>
          </w:p>
        </w:tc>
        <w:tc>
          <w:tcPr>
            <w:tcW w:w="184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1E234A" w14:textId="77777777" w:rsidR="00770F9A" w:rsidRPr="00D2129D" w:rsidRDefault="00EC6A8A" w:rsidP="00770F9A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en-GB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>Tiada pengenalan diberikan.</w:t>
            </w:r>
          </w:p>
        </w:tc>
        <w:tc>
          <w:tcPr>
            <w:tcW w:w="604" w:type="dxa"/>
            <w:vMerge/>
            <w:shd w:val="clear" w:color="auto" w:fill="auto"/>
            <w:vAlign w:val="center"/>
          </w:tcPr>
          <w:p w14:paraId="4E3CD295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</w:tc>
      </w:tr>
      <w:tr w:rsidR="00EC6A8A" w:rsidRPr="00212056" w14:paraId="072890C7" w14:textId="77777777" w:rsidTr="00EC6A8A">
        <w:trPr>
          <w:trHeight w:val="457"/>
          <w:jc w:val="center"/>
        </w:trPr>
        <w:tc>
          <w:tcPr>
            <w:tcW w:w="542" w:type="dxa"/>
            <w:vMerge w:val="restart"/>
            <w:vAlign w:val="center"/>
          </w:tcPr>
          <w:p w14:paraId="30A64B76" w14:textId="77777777" w:rsidR="00EC6A8A" w:rsidRPr="002F0E9E" w:rsidRDefault="00EC6A8A" w:rsidP="00EC6A8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40" w:type="dxa"/>
            <w:vMerge w:val="restart"/>
            <w:vAlign w:val="center"/>
          </w:tcPr>
          <w:p w14:paraId="76A9A815" w14:textId="77777777" w:rsidR="00EC6A8A" w:rsidRPr="002F0E9E" w:rsidRDefault="00EC6A8A" w:rsidP="00EC6A8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3600" w:type="dxa"/>
            <w:tcBorders>
              <w:bottom w:val="dashSmallGap" w:sz="4" w:space="0" w:color="auto"/>
            </w:tcBorders>
            <w:shd w:val="clear" w:color="auto" w:fill="auto"/>
          </w:tcPr>
          <w:p w14:paraId="65A23300" w14:textId="77777777" w:rsidR="00EC6A8A" w:rsidRDefault="00EC6A8A" w:rsidP="00EC6A8A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Discussion of the advantages of the </w:t>
            </w:r>
            <w:r w:rsidR="00741B4A">
              <w:rPr>
                <w:rFonts w:ascii="Calibri" w:hAnsi="Calibri" w:cs="Arial"/>
                <w:b/>
                <w:sz w:val="20"/>
                <w:szCs w:val="20"/>
              </w:rPr>
              <w:t xml:space="preserve">exchange rate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system to the chosen country.</w:t>
            </w:r>
          </w:p>
          <w:p w14:paraId="1A8B6D21" w14:textId="77777777" w:rsidR="00EC6A8A" w:rsidRPr="0073442B" w:rsidRDefault="00EC6A8A" w:rsidP="00EC6A8A">
            <w:pPr>
              <w:jc w:val="both"/>
              <w:rPr>
                <w:rFonts w:ascii="Calibri" w:hAnsi="Calibri" w:cs="Arial"/>
                <w:b/>
                <w:sz w:val="19"/>
                <w:szCs w:val="19"/>
              </w:rPr>
            </w:pPr>
          </w:p>
          <w:p w14:paraId="71E65491" w14:textId="77777777" w:rsidR="00EC6A8A" w:rsidRPr="0073442B" w:rsidRDefault="00EC6A8A" w:rsidP="00EC6A8A">
            <w:pPr>
              <w:jc w:val="both"/>
              <w:rPr>
                <w:rFonts w:ascii="Calibri" w:hAnsi="Calibri"/>
                <w:b/>
                <w:bCs/>
                <w:sz w:val="19"/>
                <w:szCs w:val="19"/>
                <w:lang w:val="en-GB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C4726C1" w14:textId="77777777" w:rsidR="00EC6A8A" w:rsidRPr="001D587C" w:rsidRDefault="00EC6A8A" w:rsidP="00EC6A8A">
            <w:pPr>
              <w:jc w:val="center"/>
              <w:rPr>
                <w:rFonts w:ascii="Calibri" w:hAnsi="Calibri" w:cs="Arial"/>
                <w:b/>
                <w:sz w:val="19"/>
                <w:szCs w:val="19"/>
                <w:lang w:val="en-GB"/>
              </w:rPr>
            </w:pPr>
            <w:r>
              <w:rPr>
                <w:rFonts w:ascii="Calibri" w:hAnsi="Calibri" w:cs="Arial"/>
                <w:b/>
                <w:sz w:val="19"/>
                <w:szCs w:val="19"/>
                <w:lang w:val="en-GB"/>
              </w:rPr>
              <w:t>2.5</w:t>
            </w:r>
          </w:p>
        </w:tc>
        <w:tc>
          <w:tcPr>
            <w:tcW w:w="1890" w:type="dxa"/>
            <w:tcBorders>
              <w:bottom w:val="dashSmallGap" w:sz="4" w:space="0" w:color="auto"/>
            </w:tcBorders>
          </w:tcPr>
          <w:p w14:paraId="40A67921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 xml:space="preserve">At least 4 advantages of the </w:t>
            </w:r>
            <w:r w:rsidR="00741B4A">
              <w:rPr>
                <w:rFonts w:ascii="Calibri" w:hAnsi="Calibri" w:cs="Arial"/>
                <w:b/>
                <w:sz w:val="20"/>
                <w:szCs w:val="20"/>
              </w:rPr>
              <w:t xml:space="preserve">exchange rate </w:t>
            </w: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system to the chosen country with examples.</w:t>
            </w:r>
          </w:p>
          <w:p w14:paraId="4D81B79C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dashSmallGap" w:sz="4" w:space="0" w:color="auto"/>
            </w:tcBorders>
            <w:shd w:val="clear" w:color="auto" w:fill="auto"/>
          </w:tcPr>
          <w:p w14:paraId="046DC699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3 advantages of the</w:t>
            </w:r>
            <w:r w:rsidR="00741B4A">
              <w:rPr>
                <w:rFonts w:ascii="Calibri" w:hAnsi="Calibri" w:cs="Arial"/>
                <w:b/>
                <w:sz w:val="20"/>
                <w:szCs w:val="20"/>
              </w:rPr>
              <w:t xml:space="preserve"> exchange rate</w:t>
            </w:r>
            <w:r w:rsidRPr="00D2129D">
              <w:rPr>
                <w:rFonts w:ascii="Calibri" w:hAnsi="Calibri" w:cs="Calibri"/>
                <w:b/>
                <w:sz w:val="20"/>
                <w:szCs w:val="20"/>
              </w:rPr>
              <w:t xml:space="preserve"> system to the chosen country with examples.</w:t>
            </w:r>
          </w:p>
          <w:p w14:paraId="026896C8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dashSmallGap" w:sz="4" w:space="0" w:color="auto"/>
            </w:tcBorders>
            <w:shd w:val="clear" w:color="auto" w:fill="auto"/>
          </w:tcPr>
          <w:p w14:paraId="016D16CE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2 advantages of the</w:t>
            </w:r>
            <w:r w:rsidR="00741B4A">
              <w:rPr>
                <w:rFonts w:ascii="Calibri" w:hAnsi="Calibri" w:cs="Arial"/>
                <w:b/>
                <w:sz w:val="20"/>
                <w:szCs w:val="20"/>
              </w:rPr>
              <w:t xml:space="preserve"> exchange rate</w:t>
            </w:r>
            <w:r w:rsidRPr="00D2129D">
              <w:rPr>
                <w:rFonts w:ascii="Calibri" w:hAnsi="Calibri" w:cs="Calibri"/>
                <w:b/>
                <w:sz w:val="20"/>
                <w:szCs w:val="20"/>
              </w:rPr>
              <w:t xml:space="preserve"> system to the chosen country with examples.</w:t>
            </w:r>
          </w:p>
        </w:tc>
        <w:tc>
          <w:tcPr>
            <w:tcW w:w="1793" w:type="dxa"/>
            <w:tcBorders>
              <w:bottom w:val="dashSmallGap" w:sz="4" w:space="0" w:color="auto"/>
            </w:tcBorders>
            <w:shd w:val="clear" w:color="auto" w:fill="auto"/>
          </w:tcPr>
          <w:p w14:paraId="51108D64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1 advantage of the</w:t>
            </w:r>
            <w:r w:rsidR="00741B4A">
              <w:rPr>
                <w:rFonts w:ascii="Calibri" w:hAnsi="Calibri" w:cs="Arial"/>
                <w:b/>
                <w:sz w:val="20"/>
                <w:szCs w:val="20"/>
              </w:rPr>
              <w:t xml:space="preserve"> exchange rate</w:t>
            </w:r>
            <w:r w:rsidRPr="00D2129D">
              <w:rPr>
                <w:rFonts w:ascii="Calibri" w:hAnsi="Calibri" w:cs="Calibri"/>
                <w:b/>
                <w:sz w:val="20"/>
                <w:szCs w:val="20"/>
              </w:rPr>
              <w:t xml:space="preserve"> system to the chosen country with examples.</w:t>
            </w:r>
          </w:p>
          <w:p w14:paraId="030D1AC7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dashSmallGap" w:sz="4" w:space="0" w:color="auto"/>
            </w:tcBorders>
            <w:shd w:val="clear" w:color="auto" w:fill="auto"/>
          </w:tcPr>
          <w:p w14:paraId="28C908C7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No discussion was given.</w:t>
            </w:r>
          </w:p>
          <w:p w14:paraId="436294E2" w14:textId="77777777" w:rsidR="00EC6A8A" w:rsidRPr="00D2129D" w:rsidRDefault="00EC6A8A" w:rsidP="00EC6A8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4" w:type="dxa"/>
            <w:vMerge w:val="restart"/>
            <w:shd w:val="clear" w:color="auto" w:fill="auto"/>
            <w:vAlign w:val="center"/>
          </w:tcPr>
          <w:p w14:paraId="37F683BC" w14:textId="77777777" w:rsidR="00EC6A8A" w:rsidRPr="00212056" w:rsidRDefault="00EC6A8A" w:rsidP="00EC6A8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10</w:t>
            </w:r>
          </w:p>
        </w:tc>
      </w:tr>
      <w:tr w:rsidR="00AA4A2B" w:rsidRPr="00212056" w14:paraId="5BB8490F" w14:textId="77777777" w:rsidTr="001D587C">
        <w:trPr>
          <w:trHeight w:val="422"/>
          <w:jc w:val="center"/>
        </w:trPr>
        <w:tc>
          <w:tcPr>
            <w:tcW w:w="542" w:type="dxa"/>
            <w:vMerge/>
            <w:tcBorders>
              <w:bottom w:val="single" w:sz="4" w:space="0" w:color="auto"/>
            </w:tcBorders>
            <w:vAlign w:val="center"/>
          </w:tcPr>
          <w:p w14:paraId="3A46CEBA" w14:textId="77777777" w:rsidR="00AA4A2B" w:rsidRPr="002F0E9E" w:rsidRDefault="00AA4A2B" w:rsidP="00AA4A2B">
            <w:pPr>
              <w:jc w:val="center"/>
              <w:rPr>
                <w:rFonts w:ascii="Calibri" w:hAnsi="Calibri" w:cs="Arial"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vAlign w:val="center"/>
          </w:tcPr>
          <w:p w14:paraId="49758465" w14:textId="77777777" w:rsidR="00AA4A2B" w:rsidRPr="002F0E9E" w:rsidRDefault="00AA4A2B" w:rsidP="00AA4A2B">
            <w:pPr>
              <w:jc w:val="center"/>
              <w:rPr>
                <w:rFonts w:ascii="Calibri" w:hAnsi="Calibri" w:cs="Arial"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600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</w:tcPr>
          <w:p w14:paraId="3C64F3D4" w14:textId="77777777" w:rsidR="00AA4A2B" w:rsidRPr="0073442B" w:rsidRDefault="00EC6A8A" w:rsidP="00AA4A2B">
            <w:pPr>
              <w:jc w:val="both"/>
              <w:rPr>
                <w:rFonts w:ascii="Calibri" w:hAnsi="Calibri" w:cs="Arial"/>
                <w:i/>
                <w:sz w:val="19"/>
                <w:szCs w:val="19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Perbincangan tentang kelebihan</w:t>
            </w:r>
            <w:r w:rsidR="00741B4A">
              <w:rPr>
                <w:rFonts w:ascii="Calibri" w:hAnsi="Calibri" w:cs="Arial"/>
                <w:sz w:val="20"/>
                <w:szCs w:val="20"/>
              </w:rPr>
              <w:t>-kelebihan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sistem kadar pertukaran </w:t>
            </w:r>
            <w:r w:rsidR="00741B4A">
              <w:rPr>
                <w:rFonts w:ascii="Calibri" w:hAnsi="Calibri" w:cs="Arial"/>
                <w:sz w:val="20"/>
                <w:szCs w:val="20"/>
              </w:rPr>
              <w:t>kepada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negara yang dipilih.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EADD64" w14:textId="77777777" w:rsidR="00AA4A2B" w:rsidRPr="001D587C" w:rsidRDefault="00AA4A2B" w:rsidP="00AA4A2B">
            <w:pPr>
              <w:jc w:val="center"/>
              <w:rPr>
                <w:rFonts w:ascii="Calibri" w:hAnsi="Calibri" w:cs="Arial"/>
                <w:b/>
                <w:sz w:val="19"/>
                <w:szCs w:val="19"/>
                <w:lang w:val="en-GB"/>
              </w:rPr>
            </w:pPr>
          </w:p>
        </w:tc>
        <w:tc>
          <w:tcPr>
            <w:tcW w:w="1890" w:type="dxa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583C02D8" w14:textId="77777777" w:rsidR="00AA4A2B" w:rsidRPr="00D2129D" w:rsidRDefault="00EC6A8A" w:rsidP="00AA4A2B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en-GB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 xml:space="preserve">Sekurang-kurangnya 4 kelebihan sistem </w:t>
            </w:r>
            <w:r w:rsidR="00741B4A">
              <w:rPr>
                <w:rFonts w:ascii="Calibri" w:hAnsi="Calibri" w:cs="Arial"/>
                <w:sz w:val="20"/>
                <w:szCs w:val="20"/>
              </w:rPr>
              <w:t xml:space="preserve">kadar pertukaran 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tersebut </w:t>
            </w:r>
            <w:r w:rsidR="00741B4A">
              <w:rPr>
                <w:rFonts w:ascii="Calibri" w:hAnsi="Calibri" w:cs="Calibri"/>
                <w:sz w:val="20"/>
                <w:szCs w:val="20"/>
              </w:rPr>
              <w:t>untuk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negara yang dipilih dengan contoh-contoh.</w:t>
            </w:r>
          </w:p>
        </w:tc>
        <w:tc>
          <w:tcPr>
            <w:tcW w:w="189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5F72E" w14:textId="77777777" w:rsidR="001D587C" w:rsidRPr="00D2129D" w:rsidRDefault="00EC6A8A" w:rsidP="00AA4A2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>3 kelebihan sistem</w:t>
            </w:r>
            <w:r w:rsidR="00741B4A">
              <w:rPr>
                <w:rFonts w:ascii="Calibri" w:hAnsi="Calibri" w:cs="Arial"/>
                <w:sz w:val="20"/>
                <w:szCs w:val="20"/>
              </w:rPr>
              <w:t xml:space="preserve"> kadar pertukaran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tersebut </w:t>
            </w:r>
            <w:r w:rsidR="00741B4A">
              <w:rPr>
                <w:rFonts w:ascii="Calibri" w:hAnsi="Calibri" w:cs="Calibri"/>
                <w:sz w:val="20"/>
                <w:szCs w:val="20"/>
              </w:rPr>
              <w:t>untuk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negara yang dipilih dengan contoh-contoh.</w:t>
            </w:r>
          </w:p>
        </w:tc>
        <w:tc>
          <w:tcPr>
            <w:tcW w:w="189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869F7" w14:textId="77777777" w:rsidR="00AA4A2B" w:rsidRPr="00D2129D" w:rsidRDefault="00EC6A8A" w:rsidP="00AA4A2B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en-GB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>2 kelebihan sistem</w:t>
            </w:r>
            <w:r w:rsidR="00741B4A">
              <w:rPr>
                <w:rFonts w:ascii="Calibri" w:hAnsi="Calibri" w:cs="Arial"/>
                <w:sz w:val="20"/>
                <w:szCs w:val="20"/>
              </w:rPr>
              <w:t xml:space="preserve"> kadar pertukaran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tersebut </w:t>
            </w:r>
            <w:r w:rsidR="00741B4A">
              <w:rPr>
                <w:rFonts w:ascii="Calibri" w:hAnsi="Calibri" w:cs="Calibri"/>
                <w:sz w:val="20"/>
                <w:szCs w:val="20"/>
              </w:rPr>
              <w:t>untuk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negara yang dipilih</w:t>
            </w:r>
            <w:r w:rsidR="00741B4A">
              <w:rPr>
                <w:rFonts w:ascii="Calibri" w:hAnsi="Calibri" w:cs="Calibri"/>
                <w:sz w:val="20"/>
                <w:szCs w:val="20"/>
              </w:rPr>
              <w:t xml:space="preserve"> dengan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contoh-contoh.</w:t>
            </w:r>
          </w:p>
        </w:tc>
        <w:tc>
          <w:tcPr>
            <w:tcW w:w="17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602CB" w14:textId="77777777" w:rsidR="00AA4A2B" w:rsidRPr="00D2129D" w:rsidRDefault="00EC6A8A" w:rsidP="00EC6A8A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en-GB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>1 kelebihan sistem</w:t>
            </w:r>
            <w:r w:rsidR="00741B4A">
              <w:rPr>
                <w:rFonts w:ascii="Calibri" w:hAnsi="Calibri" w:cs="Arial"/>
                <w:sz w:val="20"/>
                <w:szCs w:val="20"/>
              </w:rPr>
              <w:t xml:space="preserve"> kadar pertukaran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tersebut </w:t>
            </w:r>
            <w:r w:rsidR="00741B4A">
              <w:rPr>
                <w:rFonts w:ascii="Calibri" w:hAnsi="Calibri" w:cs="Calibri"/>
                <w:sz w:val="20"/>
                <w:szCs w:val="20"/>
              </w:rPr>
              <w:t>untuk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negara yang dipilih</w:t>
            </w:r>
            <w:r w:rsidR="00741B4A">
              <w:rPr>
                <w:rFonts w:ascii="Calibri" w:hAnsi="Calibri" w:cs="Calibri"/>
                <w:sz w:val="20"/>
                <w:szCs w:val="20"/>
              </w:rPr>
              <w:t xml:space="preserve"> dengan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contoh-contoh.</w:t>
            </w:r>
          </w:p>
        </w:tc>
        <w:tc>
          <w:tcPr>
            <w:tcW w:w="184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560C53" w14:textId="77777777" w:rsidR="00AA4A2B" w:rsidRPr="00D2129D" w:rsidRDefault="00AA4A2B" w:rsidP="00AA4A2B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en-GB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>Tiada perbincangan diberikan.</w:t>
            </w:r>
          </w:p>
        </w:tc>
        <w:tc>
          <w:tcPr>
            <w:tcW w:w="604" w:type="dxa"/>
            <w:vMerge/>
            <w:shd w:val="clear" w:color="auto" w:fill="auto"/>
            <w:vAlign w:val="center"/>
          </w:tcPr>
          <w:p w14:paraId="6723992D" w14:textId="77777777" w:rsidR="00AA4A2B" w:rsidRPr="00212056" w:rsidRDefault="00AA4A2B" w:rsidP="00AA4A2B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</w:tc>
      </w:tr>
      <w:tr w:rsidR="00741B4A" w:rsidRPr="00212056" w14:paraId="6E7BD580" w14:textId="77777777" w:rsidTr="00EC6A8A">
        <w:trPr>
          <w:trHeight w:val="457"/>
          <w:jc w:val="center"/>
        </w:trPr>
        <w:tc>
          <w:tcPr>
            <w:tcW w:w="542" w:type="dxa"/>
            <w:vMerge w:val="restart"/>
            <w:vAlign w:val="center"/>
          </w:tcPr>
          <w:p w14:paraId="47D7AC00" w14:textId="77777777" w:rsidR="00741B4A" w:rsidRPr="002F0E9E" w:rsidRDefault="00741B4A" w:rsidP="00741B4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40" w:type="dxa"/>
            <w:vMerge w:val="restart"/>
            <w:vAlign w:val="center"/>
          </w:tcPr>
          <w:p w14:paraId="37EE56E4" w14:textId="77777777" w:rsidR="00741B4A" w:rsidRPr="002F0E9E" w:rsidRDefault="00741B4A" w:rsidP="00741B4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3600" w:type="dxa"/>
            <w:tcBorders>
              <w:bottom w:val="dashSmallGap" w:sz="4" w:space="0" w:color="auto"/>
            </w:tcBorders>
            <w:shd w:val="clear" w:color="auto" w:fill="auto"/>
          </w:tcPr>
          <w:p w14:paraId="4D8828F7" w14:textId="77777777" w:rsidR="00741B4A" w:rsidRDefault="00741B4A" w:rsidP="00741B4A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Discussion of the disadvantages of the system to the country.</w:t>
            </w:r>
          </w:p>
          <w:p w14:paraId="7B987826" w14:textId="77777777" w:rsidR="00741B4A" w:rsidRPr="001D587C" w:rsidRDefault="00741B4A" w:rsidP="00741B4A">
            <w:pPr>
              <w:jc w:val="both"/>
              <w:rPr>
                <w:rFonts w:ascii="Calibri" w:hAnsi="Calibri"/>
                <w:b/>
                <w:bCs/>
                <w:sz w:val="19"/>
                <w:szCs w:val="19"/>
                <w:lang w:val="en-GB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34643A4" w14:textId="77777777" w:rsidR="00741B4A" w:rsidRPr="00212056" w:rsidRDefault="00741B4A" w:rsidP="00741B4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2.5</w:t>
            </w:r>
          </w:p>
        </w:tc>
        <w:tc>
          <w:tcPr>
            <w:tcW w:w="1890" w:type="dxa"/>
            <w:tcBorders>
              <w:bottom w:val="dashSmallGap" w:sz="4" w:space="0" w:color="auto"/>
            </w:tcBorders>
          </w:tcPr>
          <w:p w14:paraId="599DAB64" w14:textId="77777777" w:rsidR="00741B4A" w:rsidRPr="00741B4A" w:rsidRDefault="00741B4A" w:rsidP="00741B4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 xml:space="preserve">At least 4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dis</w:t>
            </w:r>
            <w:r w:rsidRPr="00D2129D">
              <w:rPr>
                <w:rFonts w:ascii="Calibri" w:hAnsi="Calibri" w:cs="Calibri"/>
                <w:b/>
                <w:sz w:val="20"/>
                <w:szCs w:val="20"/>
              </w:rPr>
              <w:t xml:space="preserve">advantages of the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exchange rate </w:t>
            </w: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system to the chosen country with examples.</w:t>
            </w:r>
          </w:p>
        </w:tc>
        <w:tc>
          <w:tcPr>
            <w:tcW w:w="1890" w:type="dxa"/>
            <w:tcBorders>
              <w:bottom w:val="dashSmallGap" w:sz="4" w:space="0" w:color="auto"/>
            </w:tcBorders>
            <w:shd w:val="clear" w:color="auto" w:fill="auto"/>
          </w:tcPr>
          <w:p w14:paraId="10C4F9BE" w14:textId="77777777" w:rsidR="00741B4A" w:rsidRPr="00D2129D" w:rsidRDefault="00741B4A" w:rsidP="00741B4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 xml:space="preserve">3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dis</w:t>
            </w: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advantages of the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exchange rate</w:t>
            </w:r>
            <w:r w:rsidRPr="00D2129D">
              <w:rPr>
                <w:rFonts w:ascii="Calibri" w:hAnsi="Calibri" w:cs="Calibri"/>
                <w:b/>
                <w:sz w:val="20"/>
                <w:szCs w:val="20"/>
              </w:rPr>
              <w:t xml:space="preserve"> system to the chosen country with examples.</w:t>
            </w:r>
          </w:p>
          <w:p w14:paraId="6FAD9C67" w14:textId="77777777" w:rsidR="00741B4A" w:rsidRPr="00D2129D" w:rsidRDefault="00741B4A" w:rsidP="00741B4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dashSmallGap" w:sz="4" w:space="0" w:color="auto"/>
            </w:tcBorders>
            <w:shd w:val="clear" w:color="auto" w:fill="auto"/>
          </w:tcPr>
          <w:p w14:paraId="725605F7" w14:textId="77777777" w:rsidR="00741B4A" w:rsidRPr="00D2129D" w:rsidRDefault="00741B4A" w:rsidP="00741B4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 xml:space="preserve">2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dis</w:t>
            </w: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advantages of the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exchange rate</w:t>
            </w:r>
            <w:r w:rsidRPr="00D2129D">
              <w:rPr>
                <w:rFonts w:ascii="Calibri" w:hAnsi="Calibri" w:cs="Calibri"/>
                <w:b/>
                <w:sz w:val="20"/>
                <w:szCs w:val="20"/>
              </w:rPr>
              <w:t xml:space="preserve"> system to the chosen country with examples.</w:t>
            </w:r>
          </w:p>
        </w:tc>
        <w:tc>
          <w:tcPr>
            <w:tcW w:w="1793" w:type="dxa"/>
            <w:tcBorders>
              <w:bottom w:val="dashSmallGap" w:sz="4" w:space="0" w:color="auto"/>
            </w:tcBorders>
            <w:shd w:val="clear" w:color="auto" w:fill="auto"/>
          </w:tcPr>
          <w:p w14:paraId="692FB9CE" w14:textId="77777777" w:rsidR="00741B4A" w:rsidRPr="00D2129D" w:rsidRDefault="00741B4A" w:rsidP="00741B4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 xml:space="preserve">1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dis</w:t>
            </w: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advantage of the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exchange rate</w:t>
            </w:r>
            <w:r w:rsidRPr="00D2129D">
              <w:rPr>
                <w:rFonts w:ascii="Calibri" w:hAnsi="Calibri" w:cs="Calibri"/>
                <w:b/>
                <w:sz w:val="20"/>
                <w:szCs w:val="20"/>
              </w:rPr>
              <w:t xml:space="preserve"> system to the chosen country with examples.</w:t>
            </w:r>
          </w:p>
          <w:p w14:paraId="66F81563" w14:textId="77777777" w:rsidR="00741B4A" w:rsidRPr="00D2129D" w:rsidRDefault="00741B4A" w:rsidP="00741B4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dashSmallGap" w:sz="4" w:space="0" w:color="auto"/>
            </w:tcBorders>
            <w:shd w:val="clear" w:color="auto" w:fill="auto"/>
          </w:tcPr>
          <w:p w14:paraId="565952FA" w14:textId="77777777" w:rsidR="00741B4A" w:rsidRPr="00D2129D" w:rsidRDefault="00741B4A" w:rsidP="00741B4A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D2129D">
              <w:rPr>
                <w:rFonts w:ascii="Calibri" w:hAnsi="Calibri" w:cs="Calibri"/>
                <w:b/>
                <w:sz w:val="20"/>
                <w:szCs w:val="20"/>
              </w:rPr>
              <w:t>No discussion was given.</w:t>
            </w:r>
          </w:p>
          <w:p w14:paraId="3BD11CC2" w14:textId="77777777" w:rsidR="00741B4A" w:rsidRPr="00D2129D" w:rsidRDefault="00741B4A" w:rsidP="00741B4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4" w:type="dxa"/>
            <w:vMerge w:val="restart"/>
            <w:shd w:val="clear" w:color="auto" w:fill="auto"/>
            <w:vAlign w:val="center"/>
          </w:tcPr>
          <w:p w14:paraId="60491372" w14:textId="77777777" w:rsidR="00741B4A" w:rsidRPr="00212056" w:rsidRDefault="00741B4A" w:rsidP="00741B4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10</w:t>
            </w:r>
          </w:p>
        </w:tc>
      </w:tr>
      <w:tr w:rsidR="00741B4A" w:rsidRPr="00212056" w14:paraId="296DE093" w14:textId="77777777" w:rsidTr="00EC6A8A">
        <w:trPr>
          <w:trHeight w:val="422"/>
          <w:jc w:val="center"/>
        </w:trPr>
        <w:tc>
          <w:tcPr>
            <w:tcW w:w="542" w:type="dxa"/>
            <w:vMerge/>
            <w:tcBorders>
              <w:bottom w:val="single" w:sz="4" w:space="0" w:color="auto"/>
            </w:tcBorders>
            <w:vAlign w:val="center"/>
          </w:tcPr>
          <w:p w14:paraId="1FBA8E95" w14:textId="77777777" w:rsidR="00741B4A" w:rsidRPr="002F0E9E" w:rsidRDefault="00741B4A" w:rsidP="00741B4A">
            <w:pPr>
              <w:jc w:val="center"/>
              <w:rPr>
                <w:rFonts w:ascii="Calibri" w:hAnsi="Calibri" w:cs="Arial"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vAlign w:val="center"/>
          </w:tcPr>
          <w:p w14:paraId="52FCA000" w14:textId="77777777" w:rsidR="00741B4A" w:rsidRPr="002F0E9E" w:rsidRDefault="00741B4A" w:rsidP="00741B4A">
            <w:pPr>
              <w:jc w:val="center"/>
              <w:rPr>
                <w:rFonts w:ascii="Calibri" w:hAnsi="Calibri" w:cs="Arial"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600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</w:tcPr>
          <w:p w14:paraId="409310D8" w14:textId="77777777" w:rsidR="00741B4A" w:rsidRPr="001D587C" w:rsidRDefault="00741B4A" w:rsidP="00741B4A">
            <w:pPr>
              <w:jc w:val="both"/>
              <w:rPr>
                <w:rFonts w:ascii="Calibri" w:hAnsi="Calibri" w:cs="Arial"/>
                <w:sz w:val="19"/>
                <w:szCs w:val="19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Perbincangan tentang kelemahan sistem kadar pertukaran terhadap negara yang dipilih.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F9F713" w14:textId="77777777" w:rsidR="00741B4A" w:rsidRPr="00212056" w:rsidRDefault="00741B4A" w:rsidP="00741B4A">
            <w:pPr>
              <w:jc w:val="both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890" w:type="dxa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64886E1D" w14:textId="77777777" w:rsidR="00741B4A" w:rsidRPr="00D2129D" w:rsidRDefault="00741B4A" w:rsidP="00741B4A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en-GB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>Sekurang-kurangnya 4 kele</w:t>
            </w:r>
            <w:r>
              <w:rPr>
                <w:rFonts w:ascii="Calibri" w:hAnsi="Calibri" w:cs="Calibri"/>
                <w:sz w:val="20"/>
                <w:szCs w:val="20"/>
              </w:rPr>
              <w:t>mahan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sistem </w:t>
            </w:r>
            <w:r>
              <w:rPr>
                <w:rFonts w:ascii="Calibri" w:hAnsi="Calibri" w:cs="Arial"/>
                <w:sz w:val="20"/>
                <w:szCs w:val="20"/>
              </w:rPr>
              <w:t xml:space="preserve">kadar pertukaran 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tersebut </w:t>
            </w:r>
            <w:r>
              <w:rPr>
                <w:rFonts w:ascii="Calibri" w:hAnsi="Calibri" w:cs="Calibri"/>
                <w:sz w:val="20"/>
                <w:szCs w:val="20"/>
              </w:rPr>
              <w:t>untuk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negara yang dipilih dengan contoh-contoh.</w:t>
            </w:r>
          </w:p>
        </w:tc>
        <w:tc>
          <w:tcPr>
            <w:tcW w:w="189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5430C" w14:textId="77777777" w:rsidR="00741B4A" w:rsidRPr="00D2129D" w:rsidRDefault="00741B4A" w:rsidP="00741B4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>3 kele</w:t>
            </w:r>
            <w:r>
              <w:rPr>
                <w:rFonts w:ascii="Calibri" w:hAnsi="Calibri" w:cs="Calibri"/>
                <w:sz w:val="20"/>
                <w:szCs w:val="20"/>
              </w:rPr>
              <w:t>mahan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sistem</w:t>
            </w:r>
            <w:r>
              <w:rPr>
                <w:rFonts w:ascii="Calibri" w:hAnsi="Calibri" w:cs="Arial"/>
                <w:sz w:val="20"/>
                <w:szCs w:val="20"/>
              </w:rPr>
              <w:t xml:space="preserve"> kadar pertukaran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tersebut </w:t>
            </w:r>
            <w:r>
              <w:rPr>
                <w:rFonts w:ascii="Calibri" w:hAnsi="Calibri" w:cs="Calibri"/>
                <w:sz w:val="20"/>
                <w:szCs w:val="20"/>
              </w:rPr>
              <w:t>untuk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negara yang dipilih dengan contoh-contoh.</w:t>
            </w:r>
          </w:p>
        </w:tc>
        <w:tc>
          <w:tcPr>
            <w:tcW w:w="189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A0E82" w14:textId="77777777" w:rsidR="00741B4A" w:rsidRPr="00D2129D" w:rsidRDefault="00741B4A" w:rsidP="00741B4A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en-GB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>2 kele</w:t>
            </w:r>
            <w:r>
              <w:rPr>
                <w:rFonts w:ascii="Calibri" w:hAnsi="Calibri" w:cs="Calibri"/>
                <w:sz w:val="20"/>
                <w:szCs w:val="20"/>
              </w:rPr>
              <w:t>mahan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sistem</w:t>
            </w:r>
            <w:r>
              <w:rPr>
                <w:rFonts w:ascii="Calibri" w:hAnsi="Calibri" w:cs="Arial"/>
                <w:sz w:val="20"/>
                <w:szCs w:val="20"/>
              </w:rPr>
              <w:t xml:space="preserve"> kadar pertukaran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tersebut </w:t>
            </w:r>
            <w:r>
              <w:rPr>
                <w:rFonts w:ascii="Calibri" w:hAnsi="Calibri" w:cs="Calibri"/>
                <w:sz w:val="20"/>
                <w:szCs w:val="20"/>
              </w:rPr>
              <w:t>untuk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negara yang dipilih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dengan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contoh-contoh.</w:t>
            </w:r>
          </w:p>
        </w:tc>
        <w:tc>
          <w:tcPr>
            <w:tcW w:w="17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B6153" w14:textId="77777777" w:rsidR="00741B4A" w:rsidRPr="00D2129D" w:rsidRDefault="00741B4A" w:rsidP="00741B4A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en-GB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>1 kele</w:t>
            </w:r>
            <w:r>
              <w:rPr>
                <w:rFonts w:ascii="Calibri" w:hAnsi="Calibri" w:cs="Calibri"/>
                <w:sz w:val="20"/>
                <w:szCs w:val="20"/>
              </w:rPr>
              <w:t>mahan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sistem</w:t>
            </w:r>
            <w:r>
              <w:rPr>
                <w:rFonts w:ascii="Calibri" w:hAnsi="Calibri" w:cs="Arial"/>
                <w:sz w:val="20"/>
                <w:szCs w:val="20"/>
              </w:rPr>
              <w:t xml:space="preserve"> kadar pertukaran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tersebut </w:t>
            </w:r>
            <w:r>
              <w:rPr>
                <w:rFonts w:ascii="Calibri" w:hAnsi="Calibri" w:cs="Calibri"/>
                <w:sz w:val="20"/>
                <w:szCs w:val="20"/>
              </w:rPr>
              <w:t>untuk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negara yang dipilih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dengan</w:t>
            </w:r>
            <w:r w:rsidRPr="00D2129D">
              <w:rPr>
                <w:rFonts w:ascii="Calibri" w:hAnsi="Calibri" w:cs="Calibri"/>
                <w:sz w:val="20"/>
                <w:szCs w:val="20"/>
              </w:rPr>
              <w:t xml:space="preserve"> contoh-contoh.</w:t>
            </w:r>
          </w:p>
        </w:tc>
        <w:tc>
          <w:tcPr>
            <w:tcW w:w="184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C18DAA" w14:textId="77777777" w:rsidR="00741B4A" w:rsidRPr="00D2129D" w:rsidRDefault="00741B4A" w:rsidP="00741B4A">
            <w:pPr>
              <w:jc w:val="both"/>
              <w:rPr>
                <w:rFonts w:ascii="Calibri" w:hAnsi="Calibri" w:cs="Calibri"/>
                <w:i/>
                <w:sz w:val="20"/>
                <w:szCs w:val="20"/>
                <w:lang w:val="en-GB"/>
              </w:rPr>
            </w:pPr>
            <w:r w:rsidRPr="00D2129D">
              <w:rPr>
                <w:rFonts w:ascii="Calibri" w:hAnsi="Calibri" w:cs="Calibri"/>
                <w:sz w:val="20"/>
                <w:szCs w:val="20"/>
              </w:rPr>
              <w:t>Tiada perbincangan diberikan.</w:t>
            </w:r>
          </w:p>
        </w:tc>
        <w:tc>
          <w:tcPr>
            <w:tcW w:w="604" w:type="dxa"/>
            <w:vMerge/>
            <w:shd w:val="clear" w:color="auto" w:fill="auto"/>
            <w:vAlign w:val="center"/>
          </w:tcPr>
          <w:p w14:paraId="5F64646F" w14:textId="77777777" w:rsidR="00741B4A" w:rsidRPr="00212056" w:rsidRDefault="00741B4A" w:rsidP="00741B4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</w:tc>
      </w:tr>
      <w:tr w:rsidR="00EC6A8A" w:rsidRPr="00212056" w14:paraId="2C71D852" w14:textId="77777777" w:rsidTr="00741B4A">
        <w:trPr>
          <w:trHeight w:val="1288"/>
          <w:jc w:val="center"/>
        </w:trPr>
        <w:tc>
          <w:tcPr>
            <w:tcW w:w="542" w:type="dxa"/>
            <w:vMerge w:val="restart"/>
            <w:vAlign w:val="center"/>
          </w:tcPr>
          <w:p w14:paraId="774D309B" w14:textId="77777777" w:rsidR="00EC6A8A" w:rsidRPr="002F0E9E" w:rsidRDefault="00EC6A8A" w:rsidP="00EC6A8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40" w:type="dxa"/>
            <w:vMerge w:val="restart"/>
            <w:vAlign w:val="center"/>
          </w:tcPr>
          <w:p w14:paraId="674E95E7" w14:textId="77777777" w:rsidR="00EC6A8A" w:rsidRPr="002F0E9E" w:rsidRDefault="00EC6A8A" w:rsidP="00EC6A8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F0E9E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3600" w:type="dxa"/>
            <w:tcBorders>
              <w:bottom w:val="dashSmallGap" w:sz="4" w:space="0" w:color="auto"/>
            </w:tcBorders>
            <w:shd w:val="clear" w:color="auto" w:fill="auto"/>
          </w:tcPr>
          <w:p w14:paraId="4CD9B8D3" w14:textId="77777777" w:rsidR="00741B4A" w:rsidRPr="000D2796" w:rsidRDefault="00741B4A" w:rsidP="00741B4A">
            <w:pPr>
              <w:jc w:val="both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0D2796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Suggestions to ensure the effectiveness of the policies implemented by the country under the exchange rate system.</w:t>
            </w:r>
          </w:p>
          <w:p w14:paraId="579464CC" w14:textId="77777777" w:rsidR="00EC6A8A" w:rsidRPr="000D2796" w:rsidRDefault="00EC6A8A" w:rsidP="00EC6A8A">
            <w:pPr>
              <w:jc w:val="both"/>
              <w:rPr>
                <w:rFonts w:ascii="Calibri" w:hAnsi="Calibri"/>
                <w:b/>
                <w:bCs/>
                <w:color w:val="000000"/>
                <w:sz w:val="19"/>
                <w:szCs w:val="19"/>
                <w:lang w:val="en-GB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72EBC065" w14:textId="77777777" w:rsidR="00EC6A8A" w:rsidRPr="00212056" w:rsidRDefault="00EC6A8A" w:rsidP="00EC6A8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2.5</w:t>
            </w:r>
          </w:p>
        </w:tc>
        <w:tc>
          <w:tcPr>
            <w:tcW w:w="1890" w:type="dxa"/>
            <w:tcBorders>
              <w:bottom w:val="dashSmallGap" w:sz="4" w:space="0" w:color="auto"/>
            </w:tcBorders>
            <w:vAlign w:val="center"/>
          </w:tcPr>
          <w:p w14:paraId="5940DE2C" w14:textId="77777777" w:rsidR="00EC6A8A" w:rsidRPr="000D2796" w:rsidRDefault="00EC6A8A" w:rsidP="00EC6A8A">
            <w:pPr>
              <w:jc w:val="both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0D2796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 xml:space="preserve">At least 4 suggestions provided to ensure the </w:t>
            </w:r>
            <w:r w:rsidR="00741B4A" w:rsidRPr="000D2796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 xml:space="preserve">effectiveness of the </w:t>
            </w:r>
            <w:r w:rsidRPr="000D2796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policies implemented under the exchange rate system.</w:t>
            </w:r>
          </w:p>
          <w:p w14:paraId="28982503" w14:textId="77777777" w:rsidR="00EC6A8A" w:rsidRPr="000D2796" w:rsidRDefault="00EC6A8A" w:rsidP="00EC6A8A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dashSmallGap" w:sz="4" w:space="0" w:color="auto"/>
            </w:tcBorders>
            <w:shd w:val="clear" w:color="auto" w:fill="auto"/>
            <w:vAlign w:val="center"/>
          </w:tcPr>
          <w:p w14:paraId="6FD0B48F" w14:textId="77777777" w:rsidR="00EC6A8A" w:rsidRPr="000D2796" w:rsidRDefault="00EC6A8A" w:rsidP="00EC6A8A">
            <w:pPr>
              <w:jc w:val="both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0D2796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 xml:space="preserve">3 suggestions provided to ensure the </w:t>
            </w:r>
            <w:r w:rsidR="00741B4A" w:rsidRPr="000D2796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 xml:space="preserve">effectiveness of the </w:t>
            </w:r>
            <w:r w:rsidRPr="000D2796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policies implemented under the exchange rate system.</w:t>
            </w:r>
          </w:p>
          <w:p w14:paraId="34ABD54D" w14:textId="77777777" w:rsidR="00EC6A8A" w:rsidRPr="000D2796" w:rsidRDefault="00EC6A8A" w:rsidP="00EC6A8A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dashSmallGap" w:sz="4" w:space="0" w:color="auto"/>
            </w:tcBorders>
            <w:shd w:val="clear" w:color="auto" w:fill="auto"/>
            <w:vAlign w:val="center"/>
          </w:tcPr>
          <w:p w14:paraId="3F22AE7C" w14:textId="77777777" w:rsidR="00EC6A8A" w:rsidRPr="000D2796" w:rsidRDefault="00EC6A8A" w:rsidP="00EC6A8A">
            <w:pPr>
              <w:jc w:val="both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0D2796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 xml:space="preserve">2 suggestions provided to ensure the </w:t>
            </w:r>
            <w:r w:rsidR="00741B4A" w:rsidRPr="000D2796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 xml:space="preserve">effectiveness of the </w:t>
            </w:r>
            <w:r w:rsidRPr="000D2796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policies implemented under the exchange rate system.</w:t>
            </w:r>
          </w:p>
          <w:p w14:paraId="308C97C6" w14:textId="77777777" w:rsidR="00EC6A8A" w:rsidRPr="000D2796" w:rsidRDefault="00EC6A8A" w:rsidP="00EC6A8A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tcBorders>
              <w:bottom w:val="dashSmallGap" w:sz="4" w:space="0" w:color="auto"/>
            </w:tcBorders>
            <w:shd w:val="clear" w:color="auto" w:fill="auto"/>
          </w:tcPr>
          <w:p w14:paraId="1CA760C5" w14:textId="77777777" w:rsidR="00EC6A8A" w:rsidRPr="000D2796" w:rsidRDefault="00EC6A8A" w:rsidP="00741B4A">
            <w:pPr>
              <w:jc w:val="both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0D2796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 xml:space="preserve">1 suggestion provided to ensure the </w:t>
            </w:r>
            <w:r w:rsidR="00741B4A" w:rsidRPr="000D2796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 xml:space="preserve">effectiveness of the </w:t>
            </w:r>
            <w:r w:rsidRPr="000D2796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policies implemented under the exchange rate system.</w:t>
            </w:r>
          </w:p>
        </w:tc>
        <w:tc>
          <w:tcPr>
            <w:tcW w:w="1843" w:type="dxa"/>
            <w:tcBorders>
              <w:bottom w:val="dashSmallGap" w:sz="4" w:space="0" w:color="auto"/>
            </w:tcBorders>
            <w:shd w:val="clear" w:color="auto" w:fill="auto"/>
          </w:tcPr>
          <w:p w14:paraId="5C38373D" w14:textId="77777777" w:rsidR="00EC6A8A" w:rsidRDefault="00EC6A8A" w:rsidP="00741B4A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 suggestion was given.</w:t>
            </w:r>
          </w:p>
          <w:p w14:paraId="73ABF88C" w14:textId="77777777" w:rsidR="00EC6A8A" w:rsidRDefault="00EC6A8A" w:rsidP="00741B4A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276B0773" w14:textId="77777777" w:rsidR="00EC6A8A" w:rsidRDefault="00EC6A8A" w:rsidP="00741B4A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50099287" w14:textId="77777777" w:rsidR="00EC6A8A" w:rsidRDefault="00EC6A8A" w:rsidP="00741B4A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1A473763" w14:textId="77777777" w:rsidR="00EC6A8A" w:rsidRDefault="00EC6A8A" w:rsidP="00741B4A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39248B7C" w14:textId="77777777" w:rsidR="00EC6A8A" w:rsidRPr="00861056" w:rsidRDefault="00EC6A8A" w:rsidP="00741B4A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04" w:type="dxa"/>
            <w:vMerge w:val="restart"/>
            <w:shd w:val="clear" w:color="auto" w:fill="auto"/>
            <w:vAlign w:val="center"/>
          </w:tcPr>
          <w:p w14:paraId="4A07E891" w14:textId="77777777" w:rsidR="00EC6A8A" w:rsidRPr="00212056" w:rsidRDefault="00EC6A8A" w:rsidP="00EC6A8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10</w:t>
            </w:r>
          </w:p>
        </w:tc>
      </w:tr>
      <w:tr w:rsidR="00770F9A" w:rsidRPr="00212056" w14:paraId="14311EEA" w14:textId="77777777" w:rsidTr="001D587C">
        <w:trPr>
          <w:trHeight w:val="422"/>
          <w:jc w:val="center"/>
        </w:trPr>
        <w:tc>
          <w:tcPr>
            <w:tcW w:w="542" w:type="dxa"/>
            <w:vMerge/>
            <w:tcBorders>
              <w:bottom w:val="single" w:sz="4" w:space="0" w:color="auto"/>
            </w:tcBorders>
            <w:vAlign w:val="center"/>
          </w:tcPr>
          <w:p w14:paraId="26848CDE" w14:textId="77777777" w:rsidR="00770F9A" w:rsidRPr="002F0E9E" w:rsidRDefault="00770F9A" w:rsidP="000B7534">
            <w:pPr>
              <w:jc w:val="center"/>
              <w:rPr>
                <w:rFonts w:ascii="Calibri" w:hAnsi="Calibri" w:cs="Arial"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vAlign w:val="center"/>
          </w:tcPr>
          <w:p w14:paraId="461CFAA3" w14:textId="77777777" w:rsidR="00770F9A" w:rsidRPr="002F0E9E" w:rsidRDefault="00770F9A" w:rsidP="000B7534">
            <w:pPr>
              <w:jc w:val="center"/>
              <w:rPr>
                <w:rFonts w:ascii="Calibri" w:hAnsi="Calibri" w:cs="Arial"/>
                <w:i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600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</w:tcPr>
          <w:p w14:paraId="60C81ED2" w14:textId="77777777" w:rsidR="00741B4A" w:rsidRPr="000D2796" w:rsidRDefault="00741B4A" w:rsidP="00741B4A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0D2796">
              <w:rPr>
                <w:rFonts w:ascii="Calibri" w:hAnsi="Calibri" w:cs="Arial"/>
                <w:color w:val="000000"/>
                <w:sz w:val="20"/>
                <w:szCs w:val="20"/>
              </w:rPr>
              <w:t>Cadangan-cadangan untuk memastikan keberkesanan dasar-dasar yang dilaksanakan oleh tersebut di bawah sistem kadar pertukaran itu.</w:t>
            </w:r>
          </w:p>
          <w:p w14:paraId="785355CC" w14:textId="77777777" w:rsidR="00770F9A" w:rsidRPr="000D2796" w:rsidRDefault="00770F9A" w:rsidP="00E0353F">
            <w:pPr>
              <w:jc w:val="both"/>
              <w:rPr>
                <w:rFonts w:ascii="Calibri" w:hAnsi="Calibri" w:cs="Arial"/>
                <w:i/>
                <w:color w:val="000000"/>
                <w:sz w:val="19"/>
                <w:szCs w:val="19"/>
                <w:lang w:val="en-GB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0F6873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890" w:type="dxa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5A26C87C" w14:textId="77777777" w:rsidR="00741B4A" w:rsidRPr="000D2796" w:rsidRDefault="00EC6A8A" w:rsidP="00741B4A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0D2796">
              <w:rPr>
                <w:rFonts w:ascii="Calibri" w:hAnsi="Calibri" w:cs="Arial"/>
                <w:color w:val="000000"/>
                <w:sz w:val="20"/>
                <w:szCs w:val="20"/>
              </w:rPr>
              <w:t xml:space="preserve">Sekurang-kurangnya 4 cadangan  diberikan untuk memastikan </w:t>
            </w:r>
            <w:r w:rsidR="00741B4A" w:rsidRPr="000D2796">
              <w:rPr>
                <w:rFonts w:ascii="Calibri" w:hAnsi="Calibri" w:cs="Arial"/>
                <w:color w:val="000000"/>
                <w:sz w:val="20"/>
                <w:szCs w:val="20"/>
              </w:rPr>
              <w:t>keberkesanan dasar-dasar yang dilaksanakan oleh negara tersebut di bawah sistem kadar pertukaran itu.</w:t>
            </w:r>
          </w:p>
          <w:p w14:paraId="1CE62C8B" w14:textId="77777777" w:rsidR="00770F9A" w:rsidRPr="000D2796" w:rsidRDefault="00770F9A" w:rsidP="00D00A16">
            <w:pPr>
              <w:jc w:val="both"/>
              <w:rPr>
                <w:rFonts w:ascii="Calibri" w:hAnsi="Calibri" w:cs="Arial"/>
                <w:i/>
                <w:color w:val="000000"/>
                <w:sz w:val="19"/>
                <w:szCs w:val="19"/>
                <w:lang w:val="en-GB"/>
              </w:rPr>
            </w:pPr>
          </w:p>
        </w:tc>
        <w:tc>
          <w:tcPr>
            <w:tcW w:w="189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78EC3" w14:textId="77777777" w:rsidR="00741B4A" w:rsidRPr="000D2796" w:rsidRDefault="00EC6A8A" w:rsidP="00741B4A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0D2796">
              <w:rPr>
                <w:rFonts w:ascii="Calibri" w:hAnsi="Calibri" w:cs="Arial"/>
                <w:color w:val="000000"/>
                <w:sz w:val="20"/>
                <w:szCs w:val="20"/>
              </w:rPr>
              <w:t xml:space="preserve">3 cadangan  diberikan untuk memastikan </w:t>
            </w:r>
            <w:r w:rsidR="00741B4A" w:rsidRPr="000D2796">
              <w:rPr>
                <w:rFonts w:ascii="Calibri" w:hAnsi="Calibri" w:cs="Arial"/>
                <w:color w:val="000000"/>
                <w:sz w:val="20"/>
                <w:szCs w:val="20"/>
              </w:rPr>
              <w:t>keberkesanan dasar-dasar yang dilaksanakan oleh negara tersebut di bawah sistem kadar pertukaran itu.</w:t>
            </w:r>
          </w:p>
          <w:p w14:paraId="653CA681" w14:textId="77777777" w:rsidR="00770F9A" w:rsidRPr="000D2796" w:rsidRDefault="00770F9A" w:rsidP="00D00A16">
            <w:pPr>
              <w:jc w:val="both"/>
              <w:rPr>
                <w:rFonts w:ascii="Calibri" w:hAnsi="Calibri" w:cs="Arial"/>
                <w:i/>
                <w:color w:val="000000"/>
                <w:sz w:val="19"/>
                <w:szCs w:val="19"/>
                <w:lang w:val="en-GB"/>
              </w:rPr>
            </w:pPr>
          </w:p>
        </w:tc>
        <w:tc>
          <w:tcPr>
            <w:tcW w:w="189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90A2" w14:textId="77777777" w:rsidR="00741B4A" w:rsidRPr="000D2796" w:rsidRDefault="00EC6A8A" w:rsidP="00741B4A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0D2796">
              <w:rPr>
                <w:rFonts w:ascii="Calibri" w:hAnsi="Calibri" w:cs="Arial"/>
                <w:color w:val="000000"/>
                <w:sz w:val="20"/>
                <w:szCs w:val="20"/>
              </w:rPr>
              <w:t xml:space="preserve">2 cadangan  diberikan untuk memastikan </w:t>
            </w:r>
            <w:r w:rsidR="00741B4A" w:rsidRPr="000D2796">
              <w:rPr>
                <w:rFonts w:ascii="Calibri" w:hAnsi="Calibri" w:cs="Arial"/>
                <w:color w:val="000000"/>
                <w:sz w:val="20"/>
                <w:szCs w:val="20"/>
              </w:rPr>
              <w:t>keberkesanan dasar-dasar yang dilaksanakan oleh negara tersebut di bawah sistem kadar pertukaran itu.</w:t>
            </w:r>
          </w:p>
          <w:p w14:paraId="5CD574A9" w14:textId="77777777" w:rsidR="00770F9A" w:rsidRPr="000D2796" w:rsidRDefault="00770F9A" w:rsidP="00D00A16">
            <w:pPr>
              <w:jc w:val="both"/>
              <w:rPr>
                <w:rFonts w:ascii="Calibri" w:hAnsi="Calibri" w:cs="Arial"/>
                <w:i/>
                <w:color w:val="000000"/>
                <w:sz w:val="19"/>
                <w:szCs w:val="19"/>
                <w:lang w:val="en-GB"/>
              </w:rPr>
            </w:pPr>
          </w:p>
        </w:tc>
        <w:tc>
          <w:tcPr>
            <w:tcW w:w="17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9611F" w14:textId="77777777" w:rsidR="00741B4A" w:rsidRPr="000D2796" w:rsidRDefault="00EC6A8A" w:rsidP="00741B4A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0D2796">
              <w:rPr>
                <w:rFonts w:ascii="Calibri" w:hAnsi="Calibri" w:cs="Arial"/>
                <w:color w:val="000000"/>
                <w:sz w:val="20"/>
                <w:szCs w:val="20"/>
              </w:rPr>
              <w:t xml:space="preserve">1 cadangan  diberikan untuk memastikan </w:t>
            </w:r>
            <w:r w:rsidR="00741B4A" w:rsidRPr="000D2796">
              <w:rPr>
                <w:rFonts w:ascii="Calibri" w:hAnsi="Calibri" w:cs="Arial"/>
                <w:color w:val="000000"/>
                <w:sz w:val="20"/>
                <w:szCs w:val="20"/>
              </w:rPr>
              <w:t>keberkesanan dasar-dasar yang dilaksanakan oleh negara tersebut di bawah sistem kadar pertukaran itu.</w:t>
            </w:r>
          </w:p>
          <w:p w14:paraId="2B3FA10E" w14:textId="77777777" w:rsidR="00770F9A" w:rsidRPr="000D2796" w:rsidRDefault="00770F9A" w:rsidP="00D00A16">
            <w:pPr>
              <w:jc w:val="both"/>
              <w:rPr>
                <w:rFonts w:ascii="Calibri" w:hAnsi="Calibri" w:cs="Arial"/>
                <w:i/>
                <w:color w:val="000000"/>
                <w:sz w:val="19"/>
                <w:szCs w:val="19"/>
                <w:lang w:val="en-GB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1251CE" w14:textId="77777777" w:rsidR="00770F9A" w:rsidRPr="001D587C" w:rsidRDefault="00EC6A8A" w:rsidP="00E0353F">
            <w:pPr>
              <w:jc w:val="both"/>
              <w:rPr>
                <w:rFonts w:ascii="Calibri" w:hAnsi="Calibri" w:cs="Arial"/>
                <w:i/>
                <w:sz w:val="19"/>
                <w:szCs w:val="19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</w:rPr>
              <w:t>Tiada cadangan diberikan.</w:t>
            </w:r>
          </w:p>
        </w:tc>
        <w:tc>
          <w:tcPr>
            <w:tcW w:w="604" w:type="dxa"/>
            <w:vMerge/>
            <w:shd w:val="clear" w:color="auto" w:fill="auto"/>
            <w:vAlign w:val="center"/>
          </w:tcPr>
          <w:p w14:paraId="30D91CC2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</w:tc>
      </w:tr>
      <w:tr w:rsidR="00770F9A" w:rsidRPr="00212056" w14:paraId="173E4933" w14:textId="77777777" w:rsidTr="001D587C">
        <w:trPr>
          <w:trHeight w:val="987"/>
          <w:jc w:val="center"/>
        </w:trPr>
        <w:tc>
          <w:tcPr>
            <w:tcW w:w="542" w:type="dxa"/>
            <w:vMerge w:val="restart"/>
            <w:vAlign w:val="center"/>
          </w:tcPr>
          <w:p w14:paraId="3B7BA1B8" w14:textId="77777777" w:rsidR="00770F9A" w:rsidRPr="002F0E9E" w:rsidRDefault="007E4850" w:rsidP="000B7534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40" w:type="dxa"/>
            <w:vMerge w:val="restart"/>
            <w:vAlign w:val="center"/>
          </w:tcPr>
          <w:p w14:paraId="10F7D7DA" w14:textId="77777777" w:rsidR="00770F9A" w:rsidRPr="002F0E9E" w:rsidRDefault="002F0E9E" w:rsidP="000B7534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2F0E9E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3600" w:type="dxa"/>
            <w:tcBorders>
              <w:bottom w:val="dashSmallGap" w:sz="4" w:space="0" w:color="auto"/>
            </w:tcBorders>
            <w:shd w:val="clear" w:color="auto" w:fill="auto"/>
          </w:tcPr>
          <w:p w14:paraId="0F208F07" w14:textId="77777777" w:rsidR="004C5732" w:rsidRPr="001D587C" w:rsidRDefault="004C5732" w:rsidP="004C5732">
            <w:pPr>
              <w:jc w:val="both"/>
              <w:rPr>
                <w:rFonts w:ascii="Calibri" w:hAnsi="Calibri" w:cs="Arial"/>
                <w:b/>
                <w:sz w:val="19"/>
                <w:szCs w:val="19"/>
                <w:lang w:val="ms-MY"/>
              </w:rPr>
            </w:pPr>
            <w:r w:rsidRPr="001D587C">
              <w:rPr>
                <w:rFonts w:ascii="Calibri" w:hAnsi="Calibri" w:cs="Arial"/>
                <w:b/>
                <w:sz w:val="19"/>
                <w:szCs w:val="19"/>
                <w:lang w:val="ms-MY"/>
              </w:rPr>
              <w:t>References or citations</w:t>
            </w:r>
          </w:p>
          <w:p w14:paraId="6F1BC84C" w14:textId="77777777" w:rsidR="004C5732" w:rsidRPr="001D587C" w:rsidRDefault="004C5732" w:rsidP="004C5732">
            <w:pPr>
              <w:jc w:val="both"/>
              <w:rPr>
                <w:rFonts w:ascii="Calibri" w:hAnsi="Calibri" w:cs="Arial"/>
                <w:b/>
                <w:sz w:val="19"/>
                <w:szCs w:val="19"/>
                <w:lang w:val="ms-MY"/>
              </w:rPr>
            </w:pPr>
            <w:r w:rsidRPr="001D587C">
              <w:rPr>
                <w:rFonts w:ascii="Calibri" w:hAnsi="Calibri" w:cs="Arial"/>
                <w:b/>
                <w:sz w:val="19"/>
                <w:szCs w:val="19"/>
                <w:lang w:val="ms-MY"/>
              </w:rPr>
              <w:t>(Journal</w:t>
            </w:r>
            <w:r w:rsidR="00CE3A75" w:rsidRPr="001D587C">
              <w:rPr>
                <w:rFonts w:ascii="Calibri" w:hAnsi="Calibri" w:cs="Arial"/>
                <w:b/>
                <w:sz w:val="19"/>
                <w:szCs w:val="19"/>
                <w:lang w:val="ms-MY"/>
              </w:rPr>
              <w:t>s</w:t>
            </w:r>
            <w:r w:rsidRPr="001D587C">
              <w:rPr>
                <w:rFonts w:ascii="Calibri" w:hAnsi="Calibri" w:cs="Arial"/>
                <w:b/>
                <w:sz w:val="19"/>
                <w:szCs w:val="19"/>
                <w:lang w:val="ms-MY"/>
              </w:rPr>
              <w:t xml:space="preserve"> and books are acceptable as reference</w:t>
            </w:r>
            <w:r w:rsidR="00257707">
              <w:rPr>
                <w:rFonts w:ascii="Calibri" w:hAnsi="Calibri" w:cs="Arial"/>
                <w:b/>
                <w:sz w:val="19"/>
                <w:szCs w:val="19"/>
                <w:lang w:val="ms-MY"/>
              </w:rPr>
              <w:t>s</w:t>
            </w:r>
            <w:r w:rsidRPr="001D587C">
              <w:rPr>
                <w:rFonts w:ascii="Calibri" w:hAnsi="Calibri" w:cs="Arial"/>
                <w:b/>
                <w:sz w:val="19"/>
                <w:szCs w:val="19"/>
                <w:lang w:val="ms-MY"/>
              </w:rPr>
              <w:t>).</w:t>
            </w:r>
          </w:p>
          <w:p w14:paraId="17DFF3C3" w14:textId="77777777" w:rsidR="00770F9A" w:rsidRPr="001D587C" w:rsidRDefault="00770F9A" w:rsidP="004C5732">
            <w:pPr>
              <w:jc w:val="both"/>
              <w:rPr>
                <w:rFonts w:ascii="Calibri" w:hAnsi="Calibri"/>
                <w:b/>
                <w:bCs/>
                <w:sz w:val="19"/>
                <w:szCs w:val="19"/>
                <w:lang w:val="en-GB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59745C0" w14:textId="77777777" w:rsidR="00770F9A" w:rsidRPr="00212056" w:rsidRDefault="004C5732" w:rsidP="000B753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1890" w:type="dxa"/>
            <w:tcBorders>
              <w:bottom w:val="dashSmallGap" w:sz="4" w:space="0" w:color="auto"/>
            </w:tcBorders>
          </w:tcPr>
          <w:p w14:paraId="175B9C49" w14:textId="77777777" w:rsidR="004C5732" w:rsidRPr="009366A1" w:rsidRDefault="004C5732" w:rsidP="001D587C">
            <w:pPr>
              <w:jc w:val="both"/>
              <w:rPr>
                <w:rFonts w:ascii="Calibri" w:hAnsi="Calibri"/>
                <w:b/>
                <w:sz w:val="19"/>
                <w:szCs w:val="19"/>
              </w:rPr>
            </w:pPr>
            <w:r w:rsidRPr="009366A1">
              <w:rPr>
                <w:rFonts w:ascii="Calibri" w:hAnsi="Calibri"/>
                <w:b/>
                <w:sz w:val="19"/>
                <w:szCs w:val="19"/>
              </w:rPr>
              <w:t>More than 5 relevant references or citations using APA format were given.</w:t>
            </w:r>
          </w:p>
          <w:p w14:paraId="30876593" w14:textId="77777777" w:rsidR="00770F9A" w:rsidRPr="009366A1" w:rsidRDefault="00770F9A" w:rsidP="001D587C">
            <w:pPr>
              <w:jc w:val="both"/>
              <w:rPr>
                <w:rFonts w:ascii="Calibri" w:hAnsi="Calibri"/>
                <w:b/>
                <w:sz w:val="19"/>
                <w:szCs w:val="19"/>
              </w:rPr>
            </w:pPr>
          </w:p>
        </w:tc>
        <w:tc>
          <w:tcPr>
            <w:tcW w:w="1890" w:type="dxa"/>
            <w:tcBorders>
              <w:bottom w:val="dashSmallGap" w:sz="4" w:space="0" w:color="auto"/>
            </w:tcBorders>
            <w:shd w:val="clear" w:color="auto" w:fill="auto"/>
          </w:tcPr>
          <w:p w14:paraId="55509610" w14:textId="77777777" w:rsidR="004C5732" w:rsidRPr="009366A1" w:rsidRDefault="004C5732" w:rsidP="001D587C">
            <w:pPr>
              <w:jc w:val="both"/>
              <w:rPr>
                <w:rFonts w:ascii="Calibri" w:hAnsi="Calibri"/>
                <w:b/>
                <w:sz w:val="19"/>
                <w:szCs w:val="19"/>
              </w:rPr>
            </w:pPr>
            <w:r w:rsidRPr="009366A1">
              <w:rPr>
                <w:rFonts w:ascii="Calibri" w:hAnsi="Calibri"/>
                <w:b/>
                <w:sz w:val="19"/>
                <w:szCs w:val="19"/>
              </w:rPr>
              <w:t>4-5 relevant references or citations using APA format were given.</w:t>
            </w:r>
          </w:p>
          <w:p w14:paraId="0F99BF9A" w14:textId="77777777" w:rsidR="00770F9A" w:rsidRPr="009366A1" w:rsidRDefault="00770F9A" w:rsidP="001D587C">
            <w:pPr>
              <w:jc w:val="both"/>
              <w:rPr>
                <w:rFonts w:ascii="Calibri" w:hAnsi="Calibri"/>
                <w:b/>
                <w:sz w:val="19"/>
                <w:szCs w:val="19"/>
              </w:rPr>
            </w:pPr>
          </w:p>
        </w:tc>
        <w:tc>
          <w:tcPr>
            <w:tcW w:w="1890" w:type="dxa"/>
            <w:tcBorders>
              <w:bottom w:val="dashSmallGap" w:sz="4" w:space="0" w:color="auto"/>
            </w:tcBorders>
            <w:shd w:val="clear" w:color="auto" w:fill="auto"/>
          </w:tcPr>
          <w:p w14:paraId="18583DFB" w14:textId="77777777" w:rsidR="004C5732" w:rsidRPr="009366A1" w:rsidRDefault="004C5732" w:rsidP="001D587C">
            <w:pPr>
              <w:jc w:val="both"/>
              <w:rPr>
                <w:rFonts w:ascii="Calibri" w:hAnsi="Calibri"/>
                <w:b/>
                <w:sz w:val="19"/>
                <w:szCs w:val="19"/>
              </w:rPr>
            </w:pPr>
            <w:r w:rsidRPr="009366A1">
              <w:rPr>
                <w:rFonts w:ascii="Calibri" w:hAnsi="Calibri"/>
                <w:b/>
                <w:sz w:val="19"/>
                <w:szCs w:val="19"/>
              </w:rPr>
              <w:t>2-3 relevant references or citations using APA format were given.</w:t>
            </w:r>
          </w:p>
          <w:p w14:paraId="0C4E8128" w14:textId="77777777" w:rsidR="00770F9A" w:rsidRPr="009366A1" w:rsidRDefault="00770F9A" w:rsidP="001D587C">
            <w:pPr>
              <w:jc w:val="both"/>
              <w:rPr>
                <w:rFonts w:ascii="Calibri" w:hAnsi="Calibri"/>
                <w:b/>
                <w:sz w:val="19"/>
                <w:szCs w:val="19"/>
              </w:rPr>
            </w:pPr>
          </w:p>
        </w:tc>
        <w:tc>
          <w:tcPr>
            <w:tcW w:w="1793" w:type="dxa"/>
            <w:tcBorders>
              <w:bottom w:val="dashSmallGap" w:sz="4" w:space="0" w:color="auto"/>
            </w:tcBorders>
            <w:shd w:val="clear" w:color="auto" w:fill="auto"/>
          </w:tcPr>
          <w:p w14:paraId="3ABD8D22" w14:textId="77777777" w:rsidR="00770F9A" w:rsidRPr="009366A1" w:rsidRDefault="004C5732" w:rsidP="001D587C">
            <w:pPr>
              <w:jc w:val="both"/>
              <w:rPr>
                <w:rFonts w:ascii="Calibri" w:hAnsi="Calibri"/>
                <w:b/>
                <w:sz w:val="19"/>
                <w:szCs w:val="19"/>
              </w:rPr>
            </w:pPr>
            <w:r w:rsidRPr="009366A1">
              <w:rPr>
                <w:rFonts w:ascii="Calibri" w:hAnsi="Calibri"/>
                <w:b/>
                <w:sz w:val="19"/>
                <w:szCs w:val="19"/>
              </w:rPr>
              <w:t>1 relevant reference or citat</w:t>
            </w:r>
            <w:r w:rsidR="001D587C" w:rsidRPr="009366A1">
              <w:rPr>
                <w:rFonts w:ascii="Calibri" w:hAnsi="Calibri"/>
                <w:b/>
                <w:sz w:val="19"/>
                <w:szCs w:val="19"/>
              </w:rPr>
              <w:t>ion using APA format was given.</w:t>
            </w:r>
          </w:p>
        </w:tc>
        <w:tc>
          <w:tcPr>
            <w:tcW w:w="1843" w:type="dxa"/>
            <w:tcBorders>
              <w:bottom w:val="dashSmallGap" w:sz="4" w:space="0" w:color="auto"/>
            </w:tcBorders>
            <w:shd w:val="clear" w:color="auto" w:fill="auto"/>
          </w:tcPr>
          <w:p w14:paraId="14DC34A2" w14:textId="77777777" w:rsidR="004C5732" w:rsidRPr="009366A1" w:rsidRDefault="004C5732" w:rsidP="001D587C">
            <w:pPr>
              <w:jc w:val="both"/>
              <w:rPr>
                <w:rFonts w:ascii="Calibri" w:hAnsi="Calibri"/>
                <w:b/>
                <w:sz w:val="19"/>
                <w:szCs w:val="19"/>
              </w:rPr>
            </w:pPr>
            <w:r w:rsidRPr="009366A1">
              <w:rPr>
                <w:rFonts w:ascii="Calibri" w:hAnsi="Calibri"/>
                <w:b/>
                <w:sz w:val="19"/>
                <w:szCs w:val="19"/>
              </w:rPr>
              <w:t>No reference or citation was given.</w:t>
            </w:r>
          </w:p>
          <w:p w14:paraId="5EDBF82D" w14:textId="77777777" w:rsidR="004C5732" w:rsidRPr="009366A1" w:rsidRDefault="004C5732" w:rsidP="001D587C">
            <w:pPr>
              <w:jc w:val="both"/>
              <w:rPr>
                <w:rFonts w:ascii="Calibri" w:hAnsi="Calibri"/>
                <w:b/>
                <w:sz w:val="19"/>
                <w:szCs w:val="19"/>
              </w:rPr>
            </w:pPr>
          </w:p>
          <w:p w14:paraId="37CCC192" w14:textId="77777777" w:rsidR="00770F9A" w:rsidRPr="009366A1" w:rsidRDefault="00770F9A" w:rsidP="001D587C">
            <w:pPr>
              <w:jc w:val="both"/>
              <w:rPr>
                <w:rFonts w:ascii="Calibri" w:hAnsi="Calibri"/>
                <w:b/>
                <w:sz w:val="19"/>
                <w:szCs w:val="19"/>
              </w:rPr>
            </w:pPr>
          </w:p>
        </w:tc>
        <w:tc>
          <w:tcPr>
            <w:tcW w:w="604" w:type="dxa"/>
            <w:vMerge w:val="restart"/>
            <w:shd w:val="clear" w:color="auto" w:fill="auto"/>
            <w:vAlign w:val="center"/>
          </w:tcPr>
          <w:p w14:paraId="452AD51B" w14:textId="77777777" w:rsidR="00770F9A" w:rsidRPr="00212056" w:rsidRDefault="004C5732" w:rsidP="000B753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12</w:t>
            </w:r>
          </w:p>
        </w:tc>
      </w:tr>
      <w:tr w:rsidR="00770F9A" w:rsidRPr="00212056" w14:paraId="3763FE78" w14:textId="77777777" w:rsidTr="001D587C">
        <w:trPr>
          <w:trHeight w:val="422"/>
          <w:jc w:val="center"/>
        </w:trPr>
        <w:tc>
          <w:tcPr>
            <w:tcW w:w="542" w:type="dxa"/>
            <w:vMerge/>
            <w:tcBorders>
              <w:bottom w:val="single" w:sz="4" w:space="0" w:color="auto"/>
            </w:tcBorders>
            <w:vAlign w:val="center"/>
          </w:tcPr>
          <w:p w14:paraId="4B8ADB94" w14:textId="77777777" w:rsidR="00770F9A" w:rsidRPr="00232AC8" w:rsidRDefault="00770F9A" w:rsidP="000B7534">
            <w:pPr>
              <w:jc w:val="center"/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vAlign w:val="center"/>
          </w:tcPr>
          <w:p w14:paraId="2916A37E" w14:textId="77777777" w:rsidR="00770F9A" w:rsidRPr="00232AC8" w:rsidRDefault="00770F9A" w:rsidP="000B7534">
            <w:pPr>
              <w:jc w:val="center"/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</w:pPr>
          </w:p>
        </w:tc>
        <w:tc>
          <w:tcPr>
            <w:tcW w:w="3600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</w:tcPr>
          <w:p w14:paraId="648AF3BC" w14:textId="77777777" w:rsidR="004C5732" w:rsidRPr="001D587C" w:rsidRDefault="004C5732" w:rsidP="004C5732">
            <w:pPr>
              <w:jc w:val="both"/>
              <w:rPr>
                <w:rFonts w:ascii="Calibri" w:hAnsi="Calibri" w:cs="Arial"/>
                <w:sz w:val="19"/>
                <w:szCs w:val="19"/>
                <w:lang w:val="ms-MY"/>
              </w:rPr>
            </w:pPr>
            <w:r w:rsidRPr="001D587C">
              <w:rPr>
                <w:rFonts w:ascii="Calibri" w:hAnsi="Calibri" w:cs="Arial"/>
                <w:sz w:val="19"/>
                <w:szCs w:val="19"/>
                <w:lang w:val="ms-MY"/>
              </w:rPr>
              <w:t>Rujukan atau petikan</w:t>
            </w:r>
          </w:p>
          <w:p w14:paraId="41B560C4" w14:textId="77777777" w:rsidR="00770F9A" w:rsidRPr="001D587C" w:rsidRDefault="004C5732" w:rsidP="004C5732">
            <w:pPr>
              <w:jc w:val="both"/>
              <w:rPr>
                <w:rFonts w:ascii="Calibri" w:hAnsi="Calibri" w:cs="Arial"/>
                <w:i/>
                <w:sz w:val="19"/>
                <w:szCs w:val="19"/>
                <w:lang w:val="en-GB"/>
              </w:rPr>
            </w:pPr>
            <w:r w:rsidRPr="001D587C">
              <w:rPr>
                <w:rFonts w:ascii="Calibri" w:hAnsi="Calibri" w:cs="Arial"/>
                <w:sz w:val="19"/>
                <w:szCs w:val="19"/>
                <w:lang w:val="ms-MY"/>
              </w:rPr>
              <w:t>(Jurnal</w:t>
            </w:r>
            <w:r w:rsidR="00CE3A75" w:rsidRPr="001D587C">
              <w:rPr>
                <w:rFonts w:ascii="Calibri" w:hAnsi="Calibri" w:cs="Arial"/>
                <w:sz w:val="19"/>
                <w:szCs w:val="19"/>
                <w:lang w:val="ms-MY"/>
              </w:rPr>
              <w:t>-jurnal</w:t>
            </w:r>
            <w:r w:rsidRPr="001D587C">
              <w:rPr>
                <w:rFonts w:ascii="Calibri" w:hAnsi="Calibri" w:cs="Arial"/>
                <w:sz w:val="19"/>
                <w:szCs w:val="19"/>
                <w:lang w:val="ms-MY"/>
              </w:rPr>
              <w:t xml:space="preserve"> dan buku</w:t>
            </w:r>
            <w:r w:rsidR="00CE3A75" w:rsidRPr="001D587C">
              <w:rPr>
                <w:rFonts w:ascii="Calibri" w:hAnsi="Calibri" w:cs="Arial"/>
                <w:sz w:val="19"/>
                <w:szCs w:val="19"/>
                <w:lang w:val="ms-MY"/>
              </w:rPr>
              <w:t>-buku</w:t>
            </w:r>
            <w:r w:rsidRPr="001D587C">
              <w:rPr>
                <w:rFonts w:ascii="Calibri" w:hAnsi="Calibri" w:cs="Arial"/>
                <w:sz w:val="19"/>
                <w:szCs w:val="19"/>
                <w:lang w:val="ms-MY"/>
              </w:rPr>
              <w:t xml:space="preserve"> adalah diterima sebagai rujukan).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4E2780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1890" w:type="dxa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5F4E53B5" w14:textId="77777777" w:rsidR="00770F9A" w:rsidRPr="001D587C" w:rsidRDefault="004C5732" w:rsidP="004C5732">
            <w:pPr>
              <w:jc w:val="both"/>
              <w:rPr>
                <w:rFonts w:ascii="Calibri" w:hAnsi="Calibri" w:cs="Arial"/>
                <w:i/>
                <w:sz w:val="19"/>
                <w:szCs w:val="19"/>
                <w:lang w:val="en-GB"/>
              </w:rPr>
            </w:pPr>
            <w:r w:rsidRPr="001D587C">
              <w:rPr>
                <w:rFonts w:ascii="Calibri" w:hAnsi="Calibri" w:cs="Arial"/>
                <w:sz w:val="19"/>
                <w:szCs w:val="19"/>
              </w:rPr>
              <w:t>Lebih dari</w:t>
            </w:r>
            <w:r w:rsidR="00E0353F" w:rsidRPr="001D587C">
              <w:rPr>
                <w:rFonts w:ascii="Calibri" w:hAnsi="Calibri" w:cs="Arial"/>
                <w:sz w:val="19"/>
                <w:szCs w:val="19"/>
              </w:rPr>
              <w:t>pada</w:t>
            </w:r>
            <w:r w:rsidRPr="001D587C">
              <w:rPr>
                <w:rFonts w:ascii="Calibri" w:hAnsi="Calibri" w:cs="Arial"/>
                <w:sz w:val="19"/>
                <w:szCs w:val="19"/>
              </w:rPr>
              <w:t xml:space="preserve"> 5 rujukan atau petikan </w:t>
            </w:r>
            <w:r w:rsidR="00E0353F" w:rsidRPr="001D587C">
              <w:rPr>
                <w:rFonts w:ascii="Calibri" w:hAnsi="Calibri" w:cs="Arial"/>
                <w:sz w:val="19"/>
                <w:szCs w:val="19"/>
              </w:rPr>
              <w:t xml:space="preserve">yang </w:t>
            </w:r>
            <w:r w:rsidRPr="001D587C">
              <w:rPr>
                <w:rFonts w:ascii="Calibri" w:hAnsi="Calibri" w:cs="Arial"/>
                <w:sz w:val="19"/>
                <w:szCs w:val="19"/>
              </w:rPr>
              <w:t xml:space="preserve">berkaitan menggunakan format APA </w:t>
            </w:r>
            <w:r w:rsidR="00257707">
              <w:rPr>
                <w:rFonts w:ascii="Calibri" w:hAnsi="Calibri" w:cs="Arial"/>
                <w:sz w:val="19"/>
                <w:szCs w:val="19"/>
              </w:rPr>
              <w:t xml:space="preserve">telah </w:t>
            </w:r>
            <w:r w:rsidRPr="001D587C">
              <w:rPr>
                <w:rFonts w:ascii="Calibri" w:hAnsi="Calibri" w:cs="Arial"/>
                <w:sz w:val="19"/>
                <w:szCs w:val="19"/>
              </w:rPr>
              <w:t>diberikan.</w:t>
            </w:r>
          </w:p>
        </w:tc>
        <w:tc>
          <w:tcPr>
            <w:tcW w:w="189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E2A68" w14:textId="77777777" w:rsidR="00770F9A" w:rsidRPr="001D587C" w:rsidRDefault="004C5732" w:rsidP="004C5732">
            <w:pPr>
              <w:jc w:val="both"/>
              <w:rPr>
                <w:rFonts w:ascii="Calibri" w:hAnsi="Calibri" w:cs="Arial"/>
                <w:i/>
                <w:sz w:val="19"/>
                <w:szCs w:val="19"/>
                <w:lang w:val="en-GB"/>
              </w:rPr>
            </w:pPr>
            <w:r w:rsidRPr="001D587C">
              <w:rPr>
                <w:rFonts w:ascii="Calibri" w:hAnsi="Calibri" w:cs="Arial"/>
                <w:sz w:val="19"/>
                <w:szCs w:val="19"/>
              </w:rPr>
              <w:t xml:space="preserve">4-5 rujukan atau petikan </w:t>
            </w:r>
            <w:r w:rsidR="00E0353F" w:rsidRPr="001D587C">
              <w:rPr>
                <w:rFonts w:ascii="Calibri" w:hAnsi="Calibri" w:cs="Arial"/>
                <w:sz w:val="19"/>
                <w:szCs w:val="19"/>
              </w:rPr>
              <w:t xml:space="preserve">yang </w:t>
            </w:r>
            <w:r w:rsidRPr="001D587C">
              <w:rPr>
                <w:rFonts w:ascii="Calibri" w:hAnsi="Calibri" w:cs="Arial"/>
                <w:sz w:val="19"/>
                <w:szCs w:val="19"/>
              </w:rPr>
              <w:t xml:space="preserve">berkaitan  menggunakan format APA </w:t>
            </w:r>
            <w:r w:rsidR="00257707">
              <w:rPr>
                <w:rFonts w:ascii="Calibri" w:hAnsi="Calibri" w:cs="Arial"/>
                <w:sz w:val="19"/>
                <w:szCs w:val="19"/>
              </w:rPr>
              <w:t xml:space="preserve">telah </w:t>
            </w:r>
            <w:r w:rsidRPr="001D587C">
              <w:rPr>
                <w:rFonts w:ascii="Calibri" w:hAnsi="Calibri" w:cs="Arial"/>
                <w:sz w:val="19"/>
                <w:szCs w:val="19"/>
              </w:rPr>
              <w:t>diberikan</w:t>
            </w:r>
            <w:r w:rsidR="0073442B">
              <w:rPr>
                <w:rFonts w:ascii="Calibri" w:hAnsi="Calibri" w:cs="Arial"/>
                <w:sz w:val="19"/>
                <w:szCs w:val="19"/>
              </w:rPr>
              <w:t>.</w:t>
            </w:r>
          </w:p>
        </w:tc>
        <w:tc>
          <w:tcPr>
            <w:tcW w:w="189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DC7F2" w14:textId="77777777" w:rsidR="00770F9A" w:rsidRPr="001D587C" w:rsidRDefault="004C5732" w:rsidP="004C5732">
            <w:pPr>
              <w:jc w:val="both"/>
              <w:rPr>
                <w:rFonts w:ascii="Calibri" w:hAnsi="Calibri" w:cs="Arial"/>
                <w:i/>
                <w:sz w:val="19"/>
                <w:szCs w:val="19"/>
                <w:lang w:val="en-GB"/>
              </w:rPr>
            </w:pPr>
            <w:r w:rsidRPr="001D587C">
              <w:rPr>
                <w:rFonts w:ascii="Calibri" w:hAnsi="Calibri" w:cs="Arial"/>
                <w:sz w:val="19"/>
                <w:szCs w:val="19"/>
              </w:rPr>
              <w:t xml:space="preserve">2-3 rujukan atau petikan </w:t>
            </w:r>
            <w:r w:rsidR="00E0353F" w:rsidRPr="001D587C">
              <w:rPr>
                <w:rFonts w:ascii="Calibri" w:hAnsi="Calibri" w:cs="Arial"/>
                <w:sz w:val="19"/>
                <w:szCs w:val="19"/>
              </w:rPr>
              <w:t xml:space="preserve">yang </w:t>
            </w:r>
            <w:r w:rsidRPr="001D587C">
              <w:rPr>
                <w:rFonts w:ascii="Calibri" w:hAnsi="Calibri" w:cs="Arial"/>
                <w:sz w:val="19"/>
                <w:szCs w:val="19"/>
              </w:rPr>
              <w:t xml:space="preserve">berkaitan menggunakan format APA </w:t>
            </w:r>
            <w:r w:rsidR="00257707">
              <w:rPr>
                <w:rFonts w:ascii="Calibri" w:hAnsi="Calibri" w:cs="Arial"/>
                <w:sz w:val="19"/>
                <w:szCs w:val="19"/>
              </w:rPr>
              <w:t xml:space="preserve">telah </w:t>
            </w:r>
            <w:r w:rsidRPr="001D587C">
              <w:rPr>
                <w:rFonts w:ascii="Calibri" w:hAnsi="Calibri" w:cs="Arial"/>
                <w:sz w:val="19"/>
                <w:szCs w:val="19"/>
              </w:rPr>
              <w:t>diberikan</w:t>
            </w:r>
            <w:r w:rsidR="0073442B">
              <w:rPr>
                <w:rFonts w:ascii="Calibri" w:hAnsi="Calibri" w:cs="Arial"/>
                <w:sz w:val="19"/>
                <w:szCs w:val="19"/>
              </w:rPr>
              <w:t>.</w:t>
            </w:r>
          </w:p>
        </w:tc>
        <w:tc>
          <w:tcPr>
            <w:tcW w:w="179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C8BE5" w14:textId="77777777" w:rsidR="00770F9A" w:rsidRPr="001D587C" w:rsidRDefault="004C5732" w:rsidP="004C5732">
            <w:pPr>
              <w:jc w:val="both"/>
              <w:rPr>
                <w:rFonts w:ascii="Calibri" w:hAnsi="Calibri" w:cs="Arial"/>
                <w:i/>
                <w:sz w:val="19"/>
                <w:szCs w:val="19"/>
                <w:lang w:val="en-GB"/>
              </w:rPr>
            </w:pPr>
            <w:r w:rsidRPr="001D587C">
              <w:rPr>
                <w:rFonts w:ascii="Calibri" w:hAnsi="Calibri" w:cs="Arial"/>
                <w:sz w:val="19"/>
                <w:szCs w:val="19"/>
              </w:rPr>
              <w:t xml:space="preserve">1 rujukan atau petikan </w:t>
            </w:r>
            <w:r w:rsidR="00E0353F" w:rsidRPr="001D587C">
              <w:rPr>
                <w:rFonts w:ascii="Calibri" w:hAnsi="Calibri" w:cs="Arial"/>
                <w:sz w:val="19"/>
                <w:szCs w:val="19"/>
              </w:rPr>
              <w:t xml:space="preserve">yang </w:t>
            </w:r>
            <w:r w:rsidRPr="001D587C">
              <w:rPr>
                <w:rFonts w:ascii="Calibri" w:hAnsi="Calibri" w:cs="Arial"/>
                <w:sz w:val="19"/>
                <w:szCs w:val="19"/>
              </w:rPr>
              <w:t xml:space="preserve">berkaitan  menggunakan format APA </w:t>
            </w:r>
            <w:r w:rsidR="00257707">
              <w:rPr>
                <w:rFonts w:ascii="Calibri" w:hAnsi="Calibri" w:cs="Arial"/>
                <w:sz w:val="19"/>
                <w:szCs w:val="19"/>
              </w:rPr>
              <w:t xml:space="preserve">telah </w:t>
            </w:r>
            <w:r w:rsidRPr="001D587C">
              <w:rPr>
                <w:rFonts w:ascii="Calibri" w:hAnsi="Calibri" w:cs="Arial"/>
                <w:sz w:val="19"/>
                <w:szCs w:val="19"/>
              </w:rPr>
              <w:t>diberikan.</w:t>
            </w:r>
          </w:p>
        </w:tc>
        <w:tc>
          <w:tcPr>
            <w:tcW w:w="184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9FA921" w14:textId="77777777" w:rsidR="00770F9A" w:rsidRPr="001D587C" w:rsidRDefault="004C5732" w:rsidP="00E0353F">
            <w:pPr>
              <w:jc w:val="both"/>
              <w:rPr>
                <w:rFonts w:ascii="Calibri" w:hAnsi="Calibri" w:cs="Arial"/>
                <w:i/>
                <w:sz w:val="19"/>
                <w:szCs w:val="19"/>
                <w:lang w:val="en-GB"/>
              </w:rPr>
            </w:pPr>
            <w:r w:rsidRPr="001D587C">
              <w:rPr>
                <w:rFonts w:ascii="Calibri" w:hAnsi="Calibri" w:cs="Arial"/>
                <w:sz w:val="19"/>
                <w:szCs w:val="19"/>
              </w:rPr>
              <w:t xml:space="preserve">Tiada rujukan </w:t>
            </w:r>
            <w:r w:rsidR="00E0353F" w:rsidRPr="001D587C">
              <w:rPr>
                <w:rFonts w:ascii="Calibri" w:hAnsi="Calibri" w:cs="Arial"/>
                <w:sz w:val="19"/>
                <w:szCs w:val="19"/>
              </w:rPr>
              <w:t>atau petikan</w:t>
            </w:r>
            <w:r w:rsidRPr="001D587C">
              <w:rPr>
                <w:rFonts w:ascii="Calibri" w:hAnsi="Calibri" w:cs="Arial"/>
                <w:sz w:val="19"/>
                <w:szCs w:val="19"/>
              </w:rPr>
              <w:t xml:space="preserve"> diberikan.</w:t>
            </w:r>
          </w:p>
        </w:tc>
        <w:tc>
          <w:tcPr>
            <w:tcW w:w="604" w:type="dxa"/>
            <w:vMerge/>
            <w:shd w:val="clear" w:color="auto" w:fill="auto"/>
            <w:vAlign w:val="center"/>
          </w:tcPr>
          <w:p w14:paraId="2F284822" w14:textId="77777777" w:rsidR="00770F9A" w:rsidRPr="00212056" w:rsidRDefault="00770F9A" w:rsidP="000B753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</w:tc>
      </w:tr>
      <w:tr w:rsidR="00770F9A" w:rsidRPr="00212056" w14:paraId="42C57CFC" w14:textId="77777777" w:rsidTr="001D587C">
        <w:trPr>
          <w:trHeight w:val="181"/>
          <w:jc w:val="center"/>
        </w:trPr>
        <w:tc>
          <w:tcPr>
            <w:tcW w:w="4682" w:type="dxa"/>
            <w:gridSpan w:val="3"/>
            <w:tcBorders>
              <w:bottom w:val="single" w:sz="4" w:space="0" w:color="auto"/>
            </w:tcBorders>
            <w:vAlign w:val="center"/>
          </w:tcPr>
          <w:p w14:paraId="12260B54" w14:textId="77777777" w:rsidR="00770F9A" w:rsidRPr="00806097" w:rsidRDefault="00770F9A" w:rsidP="000B7534">
            <w:pP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Total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8D3ECD" w14:textId="77777777" w:rsidR="00770F9A" w:rsidRPr="00212056" w:rsidRDefault="004C5732" w:rsidP="000B753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1</w:t>
            </w:r>
            <w:r w:rsidR="00022D35">
              <w:rPr>
                <w:rFonts w:ascii="Calibri" w:hAnsi="Calibri" w:cs="Arial"/>
                <w:b/>
                <w:sz w:val="20"/>
                <w:szCs w:val="20"/>
                <w:lang w:val="en-GB"/>
              </w:rPr>
              <w:t>2.5</w:t>
            </w:r>
          </w:p>
        </w:tc>
        <w:tc>
          <w:tcPr>
            <w:tcW w:w="9306" w:type="dxa"/>
            <w:gridSpan w:val="5"/>
            <w:tcBorders>
              <w:bottom w:val="single" w:sz="4" w:space="0" w:color="auto"/>
            </w:tcBorders>
          </w:tcPr>
          <w:p w14:paraId="3DAF1B89" w14:textId="77777777" w:rsidR="00770F9A" w:rsidRPr="00806097" w:rsidRDefault="00770F9A" w:rsidP="000B7534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C0212D" w14:textId="77777777" w:rsidR="00770F9A" w:rsidRPr="00212056" w:rsidRDefault="00022D35" w:rsidP="000B7534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50</w:t>
            </w:r>
          </w:p>
        </w:tc>
      </w:tr>
    </w:tbl>
    <w:p w14:paraId="2D58ADE3" w14:textId="77777777" w:rsidR="00770F9A" w:rsidRDefault="00770F9A" w:rsidP="00770F9A">
      <w:pPr>
        <w:rPr>
          <w:rFonts w:ascii="Calibri" w:hAnsi="Calibri"/>
          <w:i/>
          <w:sz w:val="20"/>
          <w:szCs w:val="20"/>
          <w:lang w:val="en-GB"/>
        </w:rPr>
      </w:pPr>
      <w:r w:rsidRPr="00A17611">
        <w:rPr>
          <w:rFonts w:ascii="Calibri" w:hAnsi="Calibri"/>
          <w:b/>
          <w:sz w:val="20"/>
          <w:szCs w:val="20"/>
          <w:lang w:val="en-GB"/>
        </w:rPr>
        <w:t>*Q</w:t>
      </w:r>
      <w:r>
        <w:rPr>
          <w:rFonts w:ascii="Calibri" w:hAnsi="Calibri"/>
          <w:b/>
          <w:sz w:val="20"/>
          <w:szCs w:val="20"/>
          <w:lang w:val="en-GB"/>
        </w:rPr>
        <w:t>N</w:t>
      </w:r>
      <w:r w:rsidRPr="00A17611">
        <w:rPr>
          <w:rFonts w:ascii="Calibri" w:hAnsi="Calibri"/>
          <w:b/>
          <w:sz w:val="20"/>
          <w:szCs w:val="20"/>
          <w:lang w:val="en-GB"/>
        </w:rPr>
        <w:t xml:space="preserve"> = </w:t>
      </w:r>
      <w:r>
        <w:rPr>
          <w:rFonts w:ascii="Calibri" w:hAnsi="Calibri"/>
          <w:b/>
          <w:sz w:val="20"/>
          <w:szCs w:val="20"/>
          <w:lang w:val="en-GB"/>
        </w:rPr>
        <w:t>Question Number /</w:t>
      </w:r>
      <w:r w:rsidRPr="00A17611">
        <w:rPr>
          <w:rFonts w:ascii="Calibri" w:hAnsi="Calibri"/>
          <w:i/>
          <w:sz w:val="20"/>
          <w:szCs w:val="20"/>
          <w:lang w:val="en-GB"/>
        </w:rPr>
        <w:t xml:space="preserve"> *</w:t>
      </w:r>
      <w:r>
        <w:rPr>
          <w:rFonts w:ascii="Calibri" w:hAnsi="Calibri"/>
          <w:i/>
          <w:sz w:val="20"/>
          <w:szCs w:val="20"/>
          <w:lang w:val="en-GB"/>
        </w:rPr>
        <w:t>NS</w:t>
      </w:r>
      <w:r w:rsidRPr="00A17611">
        <w:rPr>
          <w:rFonts w:ascii="Calibri" w:hAnsi="Calibri"/>
          <w:i/>
          <w:sz w:val="20"/>
          <w:szCs w:val="20"/>
          <w:lang w:val="en-GB"/>
        </w:rPr>
        <w:t xml:space="preserve"> = </w:t>
      </w:r>
      <w:r>
        <w:rPr>
          <w:rFonts w:ascii="Calibri" w:hAnsi="Calibri"/>
          <w:i/>
          <w:sz w:val="20"/>
          <w:szCs w:val="20"/>
          <w:lang w:val="en-GB"/>
        </w:rPr>
        <w:t>Nombor Soalan</w:t>
      </w:r>
    </w:p>
    <w:p w14:paraId="3E139BE1" w14:textId="77777777" w:rsidR="00022D35" w:rsidRDefault="00022D35" w:rsidP="00770F9A">
      <w:pPr>
        <w:rPr>
          <w:rFonts w:ascii="Calibri" w:hAnsi="Calibri"/>
          <w:i/>
          <w:sz w:val="20"/>
          <w:szCs w:val="20"/>
          <w:lang w:val="en-GB"/>
        </w:rPr>
      </w:pPr>
    </w:p>
    <w:p w14:paraId="114FEC58" w14:textId="77777777" w:rsidR="00022D35" w:rsidRDefault="00022D35" w:rsidP="00770F9A">
      <w:pPr>
        <w:rPr>
          <w:rFonts w:ascii="Calibri" w:hAnsi="Calibri"/>
          <w:i/>
          <w:sz w:val="20"/>
          <w:szCs w:val="20"/>
          <w:lang w:val="en-GB"/>
        </w:rPr>
      </w:pPr>
    </w:p>
    <w:p w14:paraId="422AAB22" w14:textId="77777777" w:rsidR="00813FFC" w:rsidRDefault="00813FFC" w:rsidP="00770F9A">
      <w:pPr>
        <w:rPr>
          <w:rFonts w:ascii="Calibri" w:hAnsi="Calibri"/>
          <w:i/>
          <w:sz w:val="20"/>
          <w:szCs w:val="20"/>
          <w:lang w:val="en-GB"/>
        </w:rPr>
      </w:pPr>
    </w:p>
    <w:p w14:paraId="79F415E8" w14:textId="77777777" w:rsidR="00022D35" w:rsidRDefault="00022D35" w:rsidP="00770F9A">
      <w:pPr>
        <w:rPr>
          <w:rFonts w:ascii="Calibri" w:hAnsi="Calibri"/>
          <w:i/>
          <w:sz w:val="20"/>
          <w:szCs w:val="20"/>
          <w:lang w:val="en-GB"/>
        </w:rPr>
      </w:pPr>
    </w:p>
    <w:p w14:paraId="23F96E54" w14:textId="77777777" w:rsidR="00022D35" w:rsidRDefault="00813FFC" w:rsidP="00022D35">
      <w:pPr>
        <w:spacing w:line="360" w:lineRule="auto"/>
        <w:rPr>
          <w:rFonts w:ascii="Arial" w:hAnsi="Arial" w:cs="Arial"/>
          <w:b/>
          <w:bCs/>
          <w:sz w:val="16"/>
          <w:szCs w:val="16"/>
          <w:lang w:val="en-GB"/>
        </w:rPr>
      </w:pPr>
      <w:r>
        <w:rPr>
          <w:rFonts w:ascii="Arial" w:hAnsi="Arial" w:cs="Arial"/>
          <w:b/>
          <w:bCs/>
          <w:sz w:val="16"/>
          <w:szCs w:val="16"/>
          <w:lang w:val="en-GB"/>
        </w:rPr>
        <w:lastRenderedPageBreak/>
        <w:t>Part II / Bahagian II (10%)</w:t>
      </w:r>
    </w:p>
    <w:p w14:paraId="330A4889" w14:textId="77777777" w:rsidR="00022D35" w:rsidRDefault="00813FFC" w:rsidP="00813FFC">
      <w:pPr>
        <w:rPr>
          <w:rFonts w:ascii="Arial" w:hAnsi="Arial" w:cs="Arial"/>
          <w:b/>
          <w:bCs/>
          <w:sz w:val="16"/>
          <w:szCs w:val="16"/>
          <w:lang w:val="en-GB"/>
        </w:rPr>
      </w:pPr>
      <w:r w:rsidRPr="007D08F3">
        <w:rPr>
          <w:rFonts w:ascii="Calibri" w:hAnsi="Calibri" w:cs="Calibri"/>
          <w:sz w:val="20"/>
          <w:szCs w:val="20"/>
        </w:rPr>
        <w:t>Marks for the forum will be given based on the following rubric:/</w:t>
      </w:r>
      <w:r w:rsidRPr="007D08F3">
        <w:rPr>
          <w:rFonts w:ascii="Calibri" w:hAnsi="Calibri" w:cs="Calibri"/>
          <w:sz w:val="20"/>
          <w:szCs w:val="20"/>
        </w:rPr>
        <w:br/>
      </w:r>
      <w:r w:rsidRPr="007D08F3">
        <w:rPr>
          <w:rFonts w:ascii="Calibri" w:hAnsi="Calibri" w:cs="Calibri"/>
          <w:i/>
          <w:sz w:val="20"/>
          <w:szCs w:val="20"/>
        </w:rPr>
        <w:t>Markah bagi perbincangan dalam talian diberi berdasarkan rubrik</w:t>
      </w:r>
    </w:p>
    <w:tbl>
      <w:tblPr>
        <w:tblW w:w="15349" w:type="dxa"/>
        <w:tblInd w:w="324" w:type="dxa"/>
        <w:tblBorders>
          <w:top w:val="single" w:sz="8" w:space="0" w:color="FFFEFE"/>
          <w:left w:val="single" w:sz="8" w:space="0" w:color="FFFEFE"/>
          <w:bottom w:val="single" w:sz="8" w:space="0" w:color="FFFEFE"/>
          <w:right w:val="single" w:sz="8" w:space="0" w:color="FFFEFE"/>
          <w:insideH w:val="single" w:sz="8" w:space="0" w:color="FFFEFE"/>
          <w:insideV w:val="single" w:sz="8" w:space="0" w:color="FFFEFE"/>
        </w:tblBorders>
        <w:tblLayout w:type="fixed"/>
        <w:tblLook w:val="0400" w:firstRow="0" w:lastRow="0" w:firstColumn="0" w:lastColumn="0" w:noHBand="0" w:noVBand="1"/>
      </w:tblPr>
      <w:tblGrid>
        <w:gridCol w:w="746"/>
        <w:gridCol w:w="630"/>
        <w:gridCol w:w="2916"/>
        <w:gridCol w:w="1134"/>
        <w:gridCol w:w="1843"/>
        <w:gridCol w:w="1753"/>
        <w:gridCol w:w="1701"/>
        <w:gridCol w:w="2268"/>
        <w:gridCol w:w="1649"/>
        <w:gridCol w:w="709"/>
      </w:tblGrid>
      <w:tr w:rsidR="00813FFC" w:rsidRPr="00813FFC" w14:paraId="7195D952" w14:textId="77777777" w:rsidTr="00813FFC">
        <w:trPr>
          <w:trHeight w:val="350"/>
        </w:trPr>
        <w:tc>
          <w:tcPr>
            <w:tcW w:w="7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D7634" w14:textId="77777777" w:rsidR="00813FFC" w:rsidRPr="00813FFC" w:rsidRDefault="00813FFC" w:rsidP="00813FF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</w:pPr>
            <w:r w:rsidRPr="00813FF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*QN/ *NS</w:t>
            </w:r>
          </w:p>
        </w:tc>
        <w:tc>
          <w:tcPr>
            <w:tcW w:w="6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C78D7" w14:textId="77777777" w:rsidR="00813FFC" w:rsidRPr="00813FFC" w:rsidRDefault="00813FFC" w:rsidP="00813FF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</w:pPr>
            <w:r w:rsidRPr="00813FF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CLO</w:t>
            </w:r>
          </w:p>
        </w:tc>
        <w:tc>
          <w:tcPr>
            <w:tcW w:w="29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4A2AC" w14:textId="77777777" w:rsidR="00813FFC" w:rsidRPr="00813FFC" w:rsidRDefault="00813FFC" w:rsidP="00813FF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</w:pPr>
            <w:r w:rsidRPr="00813FF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Criteria/</w:t>
            </w:r>
          </w:p>
          <w:p w14:paraId="2DD1A722" w14:textId="77777777" w:rsidR="00813FFC" w:rsidRPr="00813FFC" w:rsidRDefault="00813FFC" w:rsidP="00813FF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</w:pPr>
            <w:r w:rsidRPr="00813FF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Kriteria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58690" w14:textId="77777777" w:rsidR="00813FFC" w:rsidRPr="00813FFC" w:rsidRDefault="00813FFC" w:rsidP="00813FF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</w:pPr>
            <w:r w:rsidRPr="00813FF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Weightage/ Pemberat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81987" w14:textId="77777777" w:rsidR="00813FFC" w:rsidRPr="00813FFC" w:rsidRDefault="00813FFC" w:rsidP="00813F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</w:pPr>
            <w:r w:rsidRPr="00813FFC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  <w:t xml:space="preserve">Excellent/ </w:t>
            </w:r>
          </w:p>
          <w:p w14:paraId="3BC83A5E" w14:textId="77777777" w:rsidR="00813FFC" w:rsidRPr="00813FFC" w:rsidRDefault="00813FFC" w:rsidP="00813F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</w:pPr>
            <w:r w:rsidRPr="00813FFC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  <w:t>Cemerlang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3F866" w14:textId="77777777" w:rsidR="00813FFC" w:rsidRPr="00813FFC" w:rsidRDefault="00813FFC" w:rsidP="00813F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/>
              <w:jc w:val="center"/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</w:pPr>
            <w:r w:rsidRPr="00813FFC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  <w:t>Good/</w:t>
            </w:r>
          </w:p>
          <w:p w14:paraId="7B0D2922" w14:textId="77777777" w:rsidR="00813FFC" w:rsidRPr="00813FFC" w:rsidRDefault="00813FFC" w:rsidP="00813F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/>
              <w:jc w:val="center"/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</w:pPr>
            <w:r w:rsidRPr="00813FFC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  <w:t>Baik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C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FF383" w14:textId="77777777" w:rsidR="00813FFC" w:rsidRPr="00813FFC" w:rsidRDefault="00813FFC" w:rsidP="00813F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</w:pPr>
            <w:r w:rsidRPr="00813FFC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  <w:t>Fair/</w:t>
            </w:r>
          </w:p>
          <w:p w14:paraId="0A5DD3AA" w14:textId="77777777" w:rsidR="00813FFC" w:rsidRPr="00813FFC" w:rsidRDefault="00813FFC" w:rsidP="00813F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</w:pPr>
            <w:r w:rsidRPr="00813FFC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  <w:t>Sederhana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DE9E3" w14:textId="77777777" w:rsidR="00813FFC" w:rsidRPr="00813FFC" w:rsidRDefault="00813FFC" w:rsidP="00813F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</w:pPr>
            <w:r w:rsidRPr="00813FFC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  <w:t>Poor/</w:t>
            </w:r>
          </w:p>
          <w:p w14:paraId="7B528E17" w14:textId="77777777" w:rsidR="00813FFC" w:rsidRPr="00813FFC" w:rsidRDefault="00813FFC" w:rsidP="00813F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</w:pPr>
            <w:r w:rsidRPr="00813FFC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  <w:t>Lemah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20663" w14:textId="77777777" w:rsidR="00813FFC" w:rsidRPr="00813FFC" w:rsidRDefault="00813FFC" w:rsidP="00813FF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</w:pPr>
            <w:r w:rsidRPr="00813FFC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  <w:bdr w:val="nil"/>
                <w:lang w:val="en-GB"/>
              </w:rPr>
              <w:t>Unsatisfactory/ Tidak memuaskan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BCB60" w14:textId="77777777" w:rsidR="00813FFC" w:rsidRPr="00813FFC" w:rsidRDefault="00813FFC" w:rsidP="00813FF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</w:pPr>
            <w:r w:rsidRPr="00813FF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>Max Marks</w:t>
            </w:r>
          </w:p>
        </w:tc>
      </w:tr>
      <w:tr w:rsidR="00022D35" w:rsidRPr="00813FFC" w14:paraId="44927105" w14:textId="77777777" w:rsidTr="00813FFC">
        <w:trPr>
          <w:trHeight w:val="323"/>
        </w:trPr>
        <w:tc>
          <w:tcPr>
            <w:tcW w:w="7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F0884" w14:textId="77777777" w:rsidR="00022D35" w:rsidRPr="00813FFC" w:rsidRDefault="00022D35" w:rsidP="00F04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66ED1" w14:textId="77777777" w:rsidR="00022D35" w:rsidRPr="00813FFC" w:rsidRDefault="00022D35" w:rsidP="00F04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9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C630F9" w14:textId="77777777" w:rsidR="00022D35" w:rsidRPr="00813FFC" w:rsidRDefault="00022D35" w:rsidP="00F04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B39F" w14:textId="77777777" w:rsidR="00022D35" w:rsidRPr="00813FFC" w:rsidRDefault="00022D35" w:rsidP="00F04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4BB91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C9D98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C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683B2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E71556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A5DA1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6DE13" w14:textId="77777777" w:rsidR="00022D35" w:rsidRPr="00813FFC" w:rsidRDefault="00022D35" w:rsidP="00F04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022D35" w:rsidRPr="00813FFC" w14:paraId="2EEEF361" w14:textId="77777777" w:rsidTr="00813FFC">
        <w:trPr>
          <w:trHeight w:val="4625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698CB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084A1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CE902" w14:textId="77777777" w:rsidR="00022D35" w:rsidRPr="00813FFC" w:rsidRDefault="00022D35" w:rsidP="00257707">
            <w:pPr>
              <w:numPr>
                <w:ilvl w:val="0"/>
                <w:numId w:val="46"/>
              </w:numPr>
              <w:jc w:val="both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813FF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In your opinion, what is the outlook of Malaysia’s economy in 202</w:t>
            </w:r>
            <w:r w:rsidR="00F11333" w:rsidRPr="00813FF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5</w:t>
            </w:r>
            <w:r w:rsidRPr="00813FFC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?</w:t>
            </w:r>
          </w:p>
          <w:p w14:paraId="27D3C75F" w14:textId="77777777" w:rsidR="00022D35" w:rsidRPr="00813FFC" w:rsidRDefault="00022D35" w:rsidP="00022D35">
            <w:pPr>
              <w:numPr>
                <w:ilvl w:val="0"/>
                <w:numId w:val="44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13FFC">
              <w:rPr>
                <w:rFonts w:asciiTheme="minorHAnsi" w:hAnsiTheme="minorHAnsi" w:cstheme="minorHAnsi"/>
                <w:b/>
                <w:sz w:val="20"/>
                <w:szCs w:val="20"/>
              </w:rPr>
              <w:t>How does the world’s economy affect Malaysia’s economy in 202</w:t>
            </w:r>
            <w:r w:rsidR="00F11333" w:rsidRPr="00813FFC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  <w:r w:rsidRPr="00813FFC">
              <w:rPr>
                <w:rFonts w:asciiTheme="minorHAnsi" w:hAnsiTheme="minorHAnsi" w:cstheme="minorHAnsi"/>
                <w:b/>
                <w:sz w:val="20"/>
                <w:szCs w:val="20"/>
              </w:rPr>
              <w:t>? Discuss</w:t>
            </w:r>
          </w:p>
          <w:p w14:paraId="02945298" w14:textId="77777777" w:rsidR="00022D35" w:rsidRPr="00813FFC" w:rsidRDefault="00022D35" w:rsidP="00F04391">
            <w:pPr>
              <w:jc w:val="both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0F3144D9" w14:textId="77777777" w:rsidR="00022D35" w:rsidRPr="00813FFC" w:rsidRDefault="00022D35" w:rsidP="00F04391">
            <w:pPr>
              <w:jc w:val="both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702AF214" w14:textId="77777777" w:rsidR="00022D35" w:rsidRPr="00813FFC" w:rsidRDefault="00022D35" w:rsidP="00022D35">
            <w:pPr>
              <w:numPr>
                <w:ilvl w:val="0"/>
                <w:numId w:val="44"/>
              </w:numPr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Pada pendapat anda, apakah prospek ekonomi Malaysia pada tahun 202</w:t>
            </w:r>
            <w:r w:rsidR="00F11333" w:rsidRPr="00813FF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  <w:r w:rsidRPr="00813FF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?</w:t>
            </w:r>
          </w:p>
          <w:p w14:paraId="3A95D16B" w14:textId="77777777" w:rsidR="00022D35" w:rsidRPr="00813FFC" w:rsidRDefault="00022D35" w:rsidP="00022D35">
            <w:pPr>
              <w:numPr>
                <w:ilvl w:val="0"/>
                <w:numId w:val="44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3FFC">
              <w:rPr>
                <w:rFonts w:asciiTheme="minorHAnsi" w:hAnsiTheme="minorHAnsi" w:cstheme="minorHAnsi"/>
                <w:sz w:val="20"/>
                <w:szCs w:val="20"/>
              </w:rPr>
              <w:t>Bagaimana</w:t>
            </w:r>
            <w:r w:rsidR="0073442B" w:rsidRPr="00813FFC">
              <w:rPr>
                <w:rFonts w:asciiTheme="minorHAnsi" w:hAnsiTheme="minorHAnsi" w:cstheme="minorHAnsi"/>
                <w:sz w:val="20"/>
                <w:szCs w:val="20"/>
              </w:rPr>
              <w:t>kah</w:t>
            </w:r>
            <w:r w:rsidRPr="00813FFC">
              <w:rPr>
                <w:rFonts w:asciiTheme="minorHAnsi" w:hAnsiTheme="minorHAnsi" w:cstheme="minorHAnsi"/>
                <w:sz w:val="20"/>
                <w:szCs w:val="20"/>
              </w:rPr>
              <w:t xml:space="preserve"> ekonomi dunia mempengaruhi ekonomi Malaysia pada tahun 202</w:t>
            </w:r>
            <w:r w:rsidR="00F11333" w:rsidRPr="00813FF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813FFC">
              <w:rPr>
                <w:rFonts w:asciiTheme="minorHAnsi" w:hAnsiTheme="minorHAnsi" w:cstheme="minorHAnsi"/>
                <w:sz w:val="20"/>
                <w:szCs w:val="20"/>
              </w:rPr>
              <w:t>? Bincangkan.</w:t>
            </w:r>
          </w:p>
          <w:p w14:paraId="208FBBC8" w14:textId="77777777" w:rsidR="00022D35" w:rsidRPr="00813FFC" w:rsidRDefault="00022D35" w:rsidP="00F0439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523AD31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inorHAnsi"/>
                <w:b/>
                <w:color w:val="FF2600"/>
                <w:sz w:val="20"/>
                <w:szCs w:val="20"/>
              </w:rPr>
            </w:pPr>
            <w:r w:rsidRPr="00813FFC">
              <w:rPr>
                <w:rFonts w:asciiTheme="minorHAnsi" w:hAnsiTheme="minorHAnsi" w:cstheme="minorHAnsi"/>
                <w:sz w:val="20"/>
                <w:szCs w:val="20"/>
              </w:rPr>
              <w:t>Affective Domain (A2)</w:t>
            </w:r>
            <w:r w:rsidRPr="00813FFC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br/>
            </w:r>
          </w:p>
          <w:p w14:paraId="04B7F9DC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b/>
                <w:color w:val="FF2600"/>
                <w:sz w:val="20"/>
                <w:szCs w:val="20"/>
              </w:rPr>
              <w:br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92439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F5422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All five comments are good, appropriate, relevant, meaningful, and respectful. </w:t>
            </w:r>
          </w:p>
          <w:p w14:paraId="487B6362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Postings reflect active participation within assignment timeline. 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br/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br/>
              <w:t xml:space="preserve">Kelima-lima komen baik, sesuai, relevan, bermakna dan berhemah. </w:t>
            </w:r>
          </w:p>
          <w:p w14:paraId="40A087EF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i/>
                <w:color w:val="000000"/>
                <w:sz w:val="20"/>
                <w:szCs w:val="20"/>
              </w:rPr>
              <w:t>Postings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mencerminkan penyertaan aktif sepanjang tempoh tugasan</w:t>
            </w:r>
            <w:r w:rsidR="0073442B"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BB3CA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sz w:val="20"/>
                <w:szCs w:val="20"/>
              </w:rPr>
              <w:t>F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our of the comments are good, appropriate, relevant, meaningful, and respectful.</w:t>
            </w:r>
          </w:p>
          <w:p w14:paraId="2F7D2FAA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Postings reflect participation within assignment timeline</w:t>
            </w:r>
            <w:r w:rsidR="0073442B"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.</w:t>
            </w:r>
          </w:p>
          <w:p w14:paraId="709A5A15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br/>
            </w:r>
            <w:r w:rsidRPr="00813FFC">
              <w:rPr>
                <w:rFonts w:asciiTheme="minorHAnsi" w:eastAsia="Arial" w:hAnsiTheme="minorHAnsi" w:cstheme="minorHAnsi"/>
                <w:sz w:val="20"/>
                <w:szCs w:val="20"/>
              </w:rPr>
              <w:t>E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mpat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br/>
              <w:t>komen baik, sesuai, relevan, bermakna dan berhemah.</w:t>
            </w:r>
          </w:p>
          <w:p w14:paraId="6C7EC2D9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i/>
                <w:color w:val="000000"/>
                <w:sz w:val="20"/>
                <w:szCs w:val="20"/>
              </w:rPr>
              <w:t xml:space="preserve">Postings 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mencerminkan penyertaan sepanjang tempoh tugasa</w:t>
            </w:r>
            <w:r w:rsidR="0073442B"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n.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5FC56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sz w:val="20"/>
                <w:szCs w:val="20"/>
              </w:rPr>
              <w:t>Two or three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of the comments are somewhat good, appropriate, meaningful and respectful. </w:t>
            </w:r>
          </w:p>
          <w:p w14:paraId="3EAE52AC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Postings show relatively short participation time. </w:t>
            </w:r>
          </w:p>
          <w:p w14:paraId="40A66BBF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br/>
            </w:r>
            <w:r w:rsidRPr="00813FFC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Dua atau tiga 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komen baik, sesuai, relevan,bermakna dan berhemah</w:t>
            </w:r>
          </w:p>
          <w:p w14:paraId="4B80615E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i/>
                <w:color w:val="000000"/>
                <w:sz w:val="20"/>
                <w:szCs w:val="20"/>
              </w:rPr>
              <w:t xml:space="preserve">Postings 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menunjukkan penyertaan dalam jangakamasa yang singkat.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42AF8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One post submitted. </w:t>
            </w:r>
            <w:r w:rsidRPr="00813FFC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 xml:space="preserve">OR   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All posts done in one day.</w:t>
            </w:r>
          </w:p>
          <w:p w14:paraId="61911B12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813FFC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 xml:space="preserve">OR 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None of the comments are good and relevant. </w:t>
            </w:r>
          </w:p>
          <w:p w14:paraId="16C87D79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 xml:space="preserve">OR 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Comments are short responses that are not substantial  nor meaningful. Minimum effort (e.g. “I agree with Tina”)</w:t>
            </w:r>
            <w:r w:rsidR="0073442B"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.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br/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br/>
              <w:t>Satu penghantaran</w:t>
            </w:r>
          </w:p>
          <w:p w14:paraId="24824F12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ATAU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Semua penghantaran dibuat dalam satu hari . </w:t>
            </w:r>
            <w:r w:rsidRPr="00813FFC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ATAU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Tiada komen yang baik dan relevan. </w:t>
            </w:r>
            <w:r w:rsidRPr="00813FFC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ATAU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 Komen hanya respon yang ringkas dan tidak meluas dan tidak bermakna.Usaha minimum (Cth: “Saya bersetuju dengan Tina”)</w:t>
            </w:r>
            <w:r w:rsidR="0073442B"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D49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Postings done past assignment timeline. </w:t>
            </w:r>
          </w:p>
          <w:p w14:paraId="091058C2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 xml:space="preserve">OR 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No postings given as proof of participation in discussion</w:t>
            </w:r>
            <w:r w:rsidR="0073442B"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.</w:t>
            </w:r>
          </w:p>
          <w:p w14:paraId="5329B8C8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br/>
            </w:r>
            <w:r w:rsidRPr="00813FFC">
              <w:rPr>
                <w:rFonts w:asciiTheme="minorHAnsi" w:eastAsia="Arial" w:hAnsiTheme="minorHAnsi" w:cstheme="minorHAnsi"/>
                <w:i/>
                <w:color w:val="000000"/>
                <w:sz w:val="20"/>
                <w:szCs w:val="20"/>
              </w:rPr>
              <w:t>Postings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melepasi tempoh tugasan. </w:t>
            </w:r>
          </w:p>
          <w:p w14:paraId="02A2B43D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 xml:space="preserve">ATAU 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Tiada </w:t>
            </w:r>
            <w:r w:rsidRPr="00813FFC">
              <w:rPr>
                <w:rFonts w:asciiTheme="minorHAnsi" w:eastAsia="Arial" w:hAnsiTheme="minorHAnsi" w:cstheme="minorHAnsi"/>
                <w:i/>
                <w:color w:val="000000"/>
                <w:sz w:val="20"/>
                <w:szCs w:val="20"/>
              </w:rPr>
              <w:t xml:space="preserve">Postings 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diberi sebagai bukti penyertaan dalam perbincangan</w:t>
            </w:r>
            <w:r w:rsidR="0073442B"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94AFF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022D35" w:rsidRPr="00813FFC" w14:paraId="26A5D9AE" w14:textId="77777777" w:rsidTr="00813FFC">
        <w:trPr>
          <w:trHeight w:val="308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B9972" w14:textId="77777777" w:rsidR="00022D35" w:rsidRPr="00813FFC" w:rsidRDefault="00022D35" w:rsidP="00F0439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A6FA7" w14:textId="77777777" w:rsidR="00022D35" w:rsidRPr="00813FFC" w:rsidRDefault="00022D35" w:rsidP="00F0439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A06D9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Total Marks/</w:t>
            </w:r>
            <w:r w:rsidR="00813FFC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813FFC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Jumlah Markah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5A0FA" w14:textId="77777777" w:rsidR="00022D35" w:rsidRPr="00813FFC" w:rsidRDefault="00022D35" w:rsidP="00F0439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D711B" w14:textId="77777777" w:rsidR="00022D35" w:rsidRPr="00813FFC" w:rsidRDefault="00022D35" w:rsidP="00F0439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9144B" w14:textId="77777777" w:rsidR="00022D35" w:rsidRPr="00813FFC" w:rsidRDefault="00022D35" w:rsidP="00F0439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C41E8" w14:textId="77777777" w:rsidR="00022D35" w:rsidRPr="00813FFC" w:rsidRDefault="00022D35" w:rsidP="00F0439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9581E" w14:textId="77777777" w:rsidR="00022D35" w:rsidRPr="00813FFC" w:rsidRDefault="00022D35" w:rsidP="00F0439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653E2" w14:textId="77777777" w:rsidR="00022D35" w:rsidRPr="00813FFC" w:rsidRDefault="00022D35" w:rsidP="00F0439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CEEE6" w14:textId="77777777" w:rsidR="00022D35" w:rsidRPr="00813FFC" w:rsidRDefault="00022D35" w:rsidP="00F04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813FFC">
              <w:rPr>
                <w:rFonts w:asciiTheme="minorHAnsi" w:eastAsia="Arial" w:hAnsiTheme="minorHAnsi" w:cstheme="minorHAnsi"/>
                <w:b/>
                <w:color w:val="000000"/>
                <w:sz w:val="20"/>
                <w:szCs w:val="20"/>
              </w:rPr>
              <w:t>10</w:t>
            </w:r>
          </w:p>
        </w:tc>
      </w:tr>
    </w:tbl>
    <w:p w14:paraId="439C9FE2" w14:textId="77777777" w:rsidR="00022D35" w:rsidRDefault="00022D35" w:rsidP="00022D35"/>
    <w:p w14:paraId="6AAE795D" w14:textId="77777777" w:rsidR="00022D35" w:rsidRPr="004D2C52" w:rsidRDefault="00022D35" w:rsidP="00022D35">
      <w:pPr>
        <w:pStyle w:val="BodyAAA"/>
        <w:spacing w:before="120" w:after="120"/>
        <w:rPr>
          <w:rFonts w:ascii="Calibri" w:eastAsia="Calibri" w:hAnsi="Calibri" w:cs="Calibri"/>
          <w:b/>
          <w:bCs/>
        </w:rPr>
      </w:pPr>
      <w:bookmarkStart w:id="0" w:name="_Hlk101361583"/>
      <w:r>
        <w:rPr>
          <w:rFonts w:ascii="Calibri" w:hAnsi="Calibri" w:cs="Calibri"/>
          <w:b/>
          <w:bCs/>
        </w:rPr>
        <w:lastRenderedPageBreak/>
        <w:t>I</w:t>
      </w:r>
      <w:r w:rsidRPr="004D2C52">
        <w:rPr>
          <w:rFonts w:ascii="Calibri" w:hAnsi="Calibri" w:cs="Calibri"/>
          <w:b/>
          <w:bCs/>
        </w:rPr>
        <w:t xml:space="preserve">NSTRUCTIONS ON HOW TO SUBMIT PROOF OF ONLINE CLASS PARTICIPATION (10%) </w:t>
      </w:r>
      <w:r w:rsidRPr="004D2C52">
        <w:rPr>
          <w:rFonts w:ascii="Calibri" w:eastAsia="Calibri" w:hAnsi="Calibri" w:cs="Calibri"/>
          <w:b/>
          <w:bCs/>
        </w:rPr>
        <w:br/>
      </w:r>
      <w:r w:rsidRPr="004D2C52">
        <w:rPr>
          <w:rFonts w:ascii="Calibri" w:hAnsi="Calibri" w:cs="Calibri"/>
          <w:b/>
          <w:bCs/>
        </w:rPr>
        <w:t>Do the following:</w:t>
      </w:r>
    </w:p>
    <w:p w14:paraId="4272E3F0" w14:textId="77777777" w:rsidR="00022D35" w:rsidRPr="00061839" w:rsidRDefault="00022D35" w:rsidP="00022D35">
      <w:pPr>
        <w:pStyle w:val="BodyAAA"/>
        <w:numPr>
          <w:ilvl w:val="0"/>
          <w:numId w:val="42"/>
        </w:numPr>
        <w:spacing w:before="120" w:after="120"/>
        <w:rPr>
          <w:rFonts w:ascii="Calibri" w:hAnsi="Calibri" w:cs="Calibri"/>
          <w:b/>
        </w:rPr>
      </w:pPr>
      <w:r w:rsidRPr="00061839">
        <w:rPr>
          <w:rFonts w:ascii="Calibri" w:hAnsi="Calibri" w:cs="Calibri"/>
          <w:b/>
        </w:rPr>
        <w:t xml:space="preserve">Select the </w:t>
      </w:r>
      <w:r w:rsidRPr="00061839">
        <w:rPr>
          <w:rFonts w:ascii="Calibri" w:hAnsi="Calibri" w:cs="Calibri"/>
          <w:b/>
          <w:color w:val="auto"/>
        </w:rPr>
        <w:t>best</w:t>
      </w:r>
      <w:r w:rsidRPr="00061839">
        <w:rPr>
          <w:rFonts w:ascii="Calibri" w:hAnsi="Calibri" w:cs="Calibri"/>
          <w:b/>
          <w:bCs/>
          <w:color w:val="auto"/>
          <w:u w:val="single"/>
        </w:rPr>
        <w:t xml:space="preserve"> FIVE (5) of your postings</w:t>
      </w:r>
      <w:r w:rsidRPr="00061839">
        <w:rPr>
          <w:rFonts w:ascii="Calibri" w:hAnsi="Calibri" w:cs="Calibri"/>
          <w:b/>
          <w:color w:val="auto"/>
        </w:rPr>
        <w:t xml:space="preserve"> from the</w:t>
      </w:r>
      <w:r w:rsidRPr="00061839">
        <w:rPr>
          <w:rFonts w:ascii="Calibri" w:hAnsi="Calibri" w:cs="Calibri"/>
          <w:b/>
        </w:rPr>
        <w:t xml:space="preserve"> forum discussion set up by your tutor. </w:t>
      </w:r>
    </w:p>
    <w:p w14:paraId="4C9F5164" w14:textId="77777777" w:rsidR="00022D35" w:rsidRPr="00061839" w:rsidRDefault="00022D35" w:rsidP="00022D35">
      <w:pPr>
        <w:pStyle w:val="BodyAAA"/>
        <w:numPr>
          <w:ilvl w:val="0"/>
          <w:numId w:val="42"/>
        </w:numPr>
        <w:spacing w:before="120" w:after="120"/>
        <w:rPr>
          <w:rFonts w:ascii="Calibri" w:hAnsi="Calibri" w:cs="Calibri"/>
          <w:b/>
        </w:rPr>
      </w:pPr>
      <w:r w:rsidRPr="00061839">
        <w:rPr>
          <w:rFonts w:ascii="Calibri" w:hAnsi="Calibri" w:cs="Calibri"/>
          <w:b/>
        </w:rPr>
        <w:t>Do screenshots of the postings and include them as images in your assignment.</w:t>
      </w:r>
    </w:p>
    <w:p w14:paraId="1702560D" w14:textId="77777777" w:rsidR="00022D35" w:rsidRPr="00061839" w:rsidRDefault="00022D35" w:rsidP="00022D35">
      <w:pPr>
        <w:pStyle w:val="BodyAAA"/>
        <w:numPr>
          <w:ilvl w:val="0"/>
          <w:numId w:val="42"/>
        </w:numPr>
        <w:spacing w:before="120" w:after="120"/>
        <w:rPr>
          <w:rFonts w:ascii="Calibri" w:hAnsi="Calibri" w:cs="Calibri"/>
          <w:b/>
        </w:rPr>
      </w:pPr>
      <w:r w:rsidRPr="00061839">
        <w:rPr>
          <w:rFonts w:ascii="Calibri" w:hAnsi="Calibri" w:cs="Calibri"/>
          <w:b/>
        </w:rPr>
        <w:t>The screenshots should be in image file (either in JPG or PNG format). Refer to the sample of Screen Grab below</w:t>
      </w:r>
    </w:p>
    <w:p w14:paraId="4FABF9B4" w14:textId="77777777" w:rsidR="00022D35" w:rsidRPr="00061839" w:rsidRDefault="00022D35" w:rsidP="00022D35">
      <w:pPr>
        <w:pStyle w:val="BodyAAA"/>
        <w:numPr>
          <w:ilvl w:val="0"/>
          <w:numId w:val="42"/>
        </w:numPr>
        <w:spacing w:before="120" w:after="120"/>
        <w:rPr>
          <w:rFonts w:ascii="Calibri" w:hAnsi="Calibri" w:cs="Calibri"/>
          <w:b/>
        </w:rPr>
      </w:pPr>
      <w:r w:rsidRPr="00061839">
        <w:rPr>
          <w:rFonts w:ascii="Calibri" w:hAnsi="Calibri" w:cs="Calibri"/>
          <w:b/>
        </w:rPr>
        <w:t>The screenshots should contain: Name, Title of the discussion, Day, Date and Time.</w:t>
      </w:r>
    </w:p>
    <w:p w14:paraId="13974516" w14:textId="77777777" w:rsidR="00022D35" w:rsidRPr="001A77F7" w:rsidRDefault="00022D35" w:rsidP="00022D35">
      <w:pPr>
        <w:pStyle w:val="BodyAAA"/>
        <w:spacing w:before="120" w:after="120"/>
        <w:ind w:left="211"/>
        <w:rPr>
          <w:rFonts w:ascii="Calibri" w:hAnsi="Calibri" w:cs="Calibri"/>
          <w:sz w:val="14"/>
        </w:rPr>
      </w:pPr>
    </w:p>
    <w:p w14:paraId="2D42168A" w14:textId="77777777" w:rsidR="00022D35" w:rsidRPr="00061839" w:rsidRDefault="00022D35" w:rsidP="00022D35">
      <w:pPr>
        <w:pStyle w:val="BodyB"/>
        <w:spacing w:before="120" w:after="120"/>
        <w:rPr>
          <w:rFonts w:ascii="Calibri" w:hAnsi="Calibri" w:cs="Calibri"/>
          <w:lang w:val="ms-MY"/>
        </w:rPr>
      </w:pPr>
      <w:r w:rsidRPr="00061839">
        <w:rPr>
          <w:rFonts w:ascii="Calibri" w:hAnsi="Calibri" w:cs="Calibri"/>
          <w:bCs/>
          <w:lang w:val="ms-MY"/>
        </w:rPr>
        <w:t xml:space="preserve">ARAHAN PENGHANTARAN BUKTI PENYERTAAN KELAS DALAM TALIAN (10%): </w:t>
      </w:r>
      <w:r w:rsidRPr="00061839">
        <w:rPr>
          <w:rFonts w:ascii="Calibri" w:hAnsi="Calibri" w:cs="Calibri"/>
          <w:i/>
          <w:iCs/>
          <w:lang w:val="ms-MY"/>
        </w:rPr>
        <w:br/>
      </w:r>
      <w:r w:rsidRPr="00061839">
        <w:rPr>
          <w:rFonts w:ascii="Calibri" w:hAnsi="Calibri" w:cs="Calibri"/>
          <w:lang w:val="ms-MY"/>
        </w:rPr>
        <w:t>Lakukan perkara berikut:</w:t>
      </w:r>
    </w:p>
    <w:p w14:paraId="5B6772CA" w14:textId="77777777" w:rsidR="00022D35" w:rsidRPr="00061839" w:rsidRDefault="00022D35" w:rsidP="00022D35">
      <w:pPr>
        <w:pStyle w:val="BodyB"/>
        <w:numPr>
          <w:ilvl w:val="0"/>
          <w:numId w:val="43"/>
        </w:numPr>
        <w:spacing w:before="120" w:after="120"/>
        <w:rPr>
          <w:rFonts w:ascii="Calibri" w:hAnsi="Calibri" w:cs="Calibri"/>
          <w:lang w:val="ms-MY"/>
        </w:rPr>
      </w:pPr>
      <w:r w:rsidRPr="00061839">
        <w:rPr>
          <w:rFonts w:ascii="Calibri" w:hAnsi="Calibri" w:cs="Calibri"/>
          <w:lang w:val="ms-MY"/>
        </w:rPr>
        <w:t xml:space="preserve">Pilih </w:t>
      </w:r>
      <w:r w:rsidRPr="00061839">
        <w:rPr>
          <w:rFonts w:ascii="Calibri" w:hAnsi="Calibri" w:cs="Calibri"/>
          <w:bCs/>
          <w:color w:val="auto"/>
          <w:u w:val="single"/>
          <w:lang w:val="ms-MY"/>
        </w:rPr>
        <w:t>LIMA (5) posting anda</w:t>
      </w:r>
      <w:r w:rsidRPr="00061839">
        <w:rPr>
          <w:rFonts w:ascii="Calibri" w:hAnsi="Calibri" w:cs="Calibri"/>
          <w:bCs/>
          <w:color w:val="auto"/>
          <w:lang w:val="ms-MY"/>
        </w:rPr>
        <w:t xml:space="preserve"> yang</w:t>
      </w:r>
      <w:r w:rsidRPr="00061839">
        <w:rPr>
          <w:rFonts w:ascii="Calibri" w:hAnsi="Calibri" w:cs="Calibri"/>
          <w:color w:val="auto"/>
          <w:lang w:val="ms-MY"/>
        </w:rPr>
        <w:t xml:space="preserve"> terbaik</w:t>
      </w:r>
      <w:r w:rsidRPr="00061839">
        <w:rPr>
          <w:rFonts w:ascii="Calibri" w:hAnsi="Calibri" w:cs="Calibri"/>
          <w:lang w:val="ms-MY"/>
        </w:rPr>
        <w:t xml:space="preserve"> daripada perbincangan forum yang ditetapkan dalam tugasan.</w:t>
      </w:r>
    </w:p>
    <w:p w14:paraId="2AAB943D" w14:textId="77777777" w:rsidR="00022D35" w:rsidRPr="00061839" w:rsidRDefault="00022D35" w:rsidP="00022D35">
      <w:pPr>
        <w:pStyle w:val="BodyB"/>
        <w:numPr>
          <w:ilvl w:val="0"/>
          <w:numId w:val="43"/>
        </w:numPr>
        <w:spacing w:before="120" w:after="120"/>
        <w:rPr>
          <w:rFonts w:ascii="Calibri" w:hAnsi="Calibri" w:cs="Calibri"/>
          <w:lang w:val="ms-MY"/>
        </w:rPr>
      </w:pPr>
      <w:r w:rsidRPr="00061839">
        <w:rPr>
          <w:rFonts w:ascii="Calibri" w:hAnsi="Calibri" w:cs="Calibri"/>
          <w:lang w:val="ms-MY"/>
        </w:rPr>
        <w:t xml:space="preserve">Lakukan </w:t>
      </w:r>
      <w:r w:rsidRPr="00061839">
        <w:rPr>
          <w:rFonts w:ascii="Calibri" w:hAnsi="Calibri" w:cs="Calibri"/>
          <w:i/>
          <w:iCs/>
          <w:lang w:val="ms-MY"/>
        </w:rPr>
        <w:t>screen shot</w:t>
      </w:r>
      <w:r w:rsidRPr="00061839">
        <w:rPr>
          <w:rFonts w:ascii="Calibri" w:hAnsi="Calibri" w:cs="Calibri"/>
          <w:lang w:val="ms-MY"/>
        </w:rPr>
        <w:t xml:space="preserve"> </w:t>
      </w:r>
      <w:r w:rsidRPr="00061839">
        <w:rPr>
          <w:rFonts w:ascii="Calibri" w:hAnsi="Calibri" w:cs="Calibri"/>
          <w:i/>
          <w:iCs/>
          <w:lang w:val="ms-MY"/>
        </w:rPr>
        <w:t>posting</w:t>
      </w:r>
      <w:r w:rsidRPr="00061839">
        <w:rPr>
          <w:rFonts w:ascii="Calibri" w:hAnsi="Calibri" w:cs="Calibri"/>
          <w:lang w:val="ms-MY"/>
        </w:rPr>
        <w:t xml:space="preserve"> dan isikan dalam bentuk imej di dalam fail tugasan anda.</w:t>
      </w:r>
    </w:p>
    <w:p w14:paraId="1362AE5F" w14:textId="77777777" w:rsidR="00022D35" w:rsidRPr="00061839" w:rsidRDefault="00022D35" w:rsidP="00022D35">
      <w:pPr>
        <w:pStyle w:val="BodyB"/>
        <w:numPr>
          <w:ilvl w:val="0"/>
          <w:numId w:val="43"/>
        </w:numPr>
        <w:spacing w:before="120" w:after="120"/>
        <w:rPr>
          <w:rFonts w:ascii="Calibri" w:hAnsi="Calibri" w:cs="Calibri"/>
          <w:lang w:val="ms-MY"/>
        </w:rPr>
      </w:pPr>
      <w:r w:rsidRPr="00061839">
        <w:rPr>
          <w:rFonts w:ascii="Calibri" w:hAnsi="Calibri" w:cs="Calibri"/>
          <w:lang w:val="ms-MY"/>
        </w:rPr>
        <w:t xml:space="preserve">Imej </w:t>
      </w:r>
      <w:r w:rsidRPr="00061839">
        <w:rPr>
          <w:rFonts w:ascii="Calibri" w:hAnsi="Calibri" w:cs="Calibri"/>
          <w:i/>
          <w:iCs/>
          <w:lang w:val="ms-MY"/>
        </w:rPr>
        <w:t>screen shot</w:t>
      </w:r>
      <w:r w:rsidRPr="00061839">
        <w:rPr>
          <w:rFonts w:ascii="Calibri" w:hAnsi="Calibri" w:cs="Calibri"/>
          <w:lang w:val="ms-MY"/>
        </w:rPr>
        <w:t xml:space="preserve"> mesti dalam format imej (sama ada JPG atau PNG). Rujuk pada contoh </w:t>
      </w:r>
      <w:r w:rsidRPr="00061839">
        <w:rPr>
          <w:rFonts w:ascii="Calibri" w:hAnsi="Calibri" w:cs="Calibri"/>
          <w:i/>
          <w:iCs/>
          <w:lang w:val="ms-MY"/>
        </w:rPr>
        <w:t>screen  shot</w:t>
      </w:r>
      <w:r w:rsidRPr="00061839">
        <w:rPr>
          <w:rFonts w:ascii="Calibri" w:hAnsi="Calibri" w:cs="Calibri"/>
          <w:lang w:val="ms-MY"/>
        </w:rPr>
        <w:t xml:space="preserve"> di bawah.</w:t>
      </w:r>
    </w:p>
    <w:p w14:paraId="4BC82D8E" w14:textId="77777777" w:rsidR="00022D35" w:rsidRPr="00061839" w:rsidRDefault="00022D35" w:rsidP="00022D35">
      <w:pPr>
        <w:pStyle w:val="BodyB"/>
        <w:numPr>
          <w:ilvl w:val="0"/>
          <w:numId w:val="43"/>
        </w:numPr>
        <w:spacing w:before="120" w:after="120"/>
        <w:rPr>
          <w:rFonts w:ascii="Calibri" w:hAnsi="Calibri" w:cs="Calibri"/>
          <w:lang w:val="ms-MY"/>
        </w:rPr>
      </w:pPr>
      <w:r w:rsidRPr="00061839">
        <w:rPr>
          <w:rFonts w:ascii="Calibri" w:hAnsi="Calibri" w:cs="Calibri"/>
          <w:i/>
          <w:iCs/>
          <w:lang w:val="ms-MY"/>
        </w:rPr>
        <w:t>Screen shot</w:t>
      </w:r>
      <w:r w:rsidRPr="00061839">
        <w:rPr>
          <w:rFonts w:ascii="Calibri" w:hAnsi="Calibri" w:cs="Calibri"/>
          <w:lang w:val="ms-MY"/>
        </w:rPr>
        <w:t xml:space="preserve"> mesti mengandungi nama, tajuk perbincangan, hari, tarikh dan masa.</w:t>
      </w:r>
    </w:p>
    <w:p w14:paraId="59887F85" w14:textId="77777777" w:rsidR="00022D35" w:rsidRDefault="00022D35" w:rsidP="00022D35">
      <w:pPr>
        <w:spacing w:line="360" w:lineRule="auto"/>
        <w:jc w:val="right"/>
        <w:rPr>
          <w:rFonts w:ascii="Arial" w:hAnsi="Arial" w:cs="Arial"/>
          <w:b/>
          <w:bCs/>
          <w:i/>
          <w:sz w:val="16"/>
          <w:szCs w:val="16"/>
          <w:lang w:val="en-GB"/>
        </w:rPr>
      </w:pPr>
    </w:p>
    <w:p w14:paraId="6490F079" w14:textId="77777777" w:rsidR="00022D35" w:rsidRPr="00A17611" w:rsidRDefault="00AB3D70" w:rsidP="00022D35">
      <w:pPr>
        <w:rPr>
          <w:rFonts w:ascii="Calibri" w:hAnsi="Calibri"/>
          <w:i/>
          <w:sz w:val="20"/>
          <w:szCs w:val="20"/>
          <w:lang w:val="en-GB"/>
        </w:rPr>
      </w:pPr>
      <w:r w:rsidRPr="00AB3D70">
        <w:rPr>
          <w:outline/>
          <w:noProof/>
          <w:color w:val="000000"/>
          <w:sz w:val="36"/>
          <w:szCs w:val="3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drawing>
          <wp:inline distT="0" distB="0" distL="0" distR="0" wp14:anchorId="25042D4F" wp14:editId="2C4B032C">
            <wp:extent cx="6032046" cy="2724150"/>
            <wp:effectExtent l="0" t="0" r="6985" b="0"/>
            <wp:docPr id="2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441" cy="272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22D35" w:rsidRPr="00A17611" w:rsidSect="00B00233">
      <w:headerReference w:type="default" r:id="rId12"/>
      <w:footerReference w:type="default" r:id="rId13"/>
      <w:pgSz w:w="16834" w:h="11909" w:orient="landscape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52144" w14:textId="77777777" w:rsidR="006328F1" w:rsidRDefault="006328F1">
      <w:r>
        <w:separator/>
      </w:r>
    </w:p>
  </w:endnote>
  <w:endnote w:type="continuationSeparator" w:id="0">
    <w:p w14:paraId="3EDF08A6" w14:textId="77777777" w:rsidR="006328F1" w:rsidRDefault="0063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AE5D4" w14:textId="77777777" w:rsidR="00FF5F46" w:rsidRPr="00FF5F46" w:rsidRDefault="00FF5F46">
    <w:pPr>
      <w:pStyle w:val="Footer"/>
      <w:jc w:val="center"/>
      <w:rPr>
        <w:rFonts w:ascii="Calibri" w:hAnsi="Calibri"/>
        <w:sz w:val="22"/>
        <w:szCs w:val="22"/>
      </w:rPr>
    </w:pPr>
    <w:r w:rsidRPr="00FF5F46">
      <w:rPr>
        <w:rFonts w:ascii="Calibri" w:hAnsi="Calibri"/>
        <w:sz w:val="22"/>
        <w:szCs w:val="22"/>
      </w:rPr>
      <w:fldChar w:fldCharType="begin"/>
    </w:r>
    <w:r w:rsidRPr="00FF5F46">
      <w:rPr>
        <w:rFonts w:ascii="Calibri" w:hAnsi="Calibri"/>
        <w:sz w:val="22"/>
        <w:szCs w:val="22"/>
      </w:rPr>
      <w:instrText xml:space="preserve"> PAGE   \* MERGEFORMAT </w:instrText>
    </w:r>
    <w:r w:rsidRPr="00FF5F46">
      <w:rPr>
        <w:rFonts w:ascii="Calibri" w:hAnsi="Calibri"/>
        <w:sz w:val="22"/>
        <w:szCs w:val="22"/>
      </w:rPr>
      <w:fldChar w:fldCharType="separate"/>
    </w:r>
    <w:r w:rsidR="00300578">
      <w:rPr>
        <w:rFonts w:ascii="Calibri" w:hAnsi="Calibri"/>
        <w:noProof/>
        <w:sz w:val="22"/>
        <w:szCs w:val="22"/>
      </w:rPr>
      <w:t>2</w:t>
    </w:r>
    <w:r w:rsidRPr="00FF5F46">
      <w:rPr>
        <w:rFonts w:ascii="Calibri" w:hAnsi="Calibri"/>
        <w:sz w:val="22"/>
        <w:szCs w:val="22"/>
      </w:rPr>
      <w:fldChar w:fldCharType="end"/>
    </w:r>
  </w:p>
  <w:p w14:paraId="2ABFB28F" w14:textId="77777777" w:rsidR="00FF5F46" w:rsidRPr="00FF5F46" w:rsidRDefault="00FF5F46">
    <w:pPr>
      <w:pStyle w:val="Footer"/>
      <w:rPr>
        <w:rFonts w:ascii="Calibri" w:hAnsi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52C4B" w14:textId="77777777" w:rsidR="00A65012" w:rsidRPr="00A65012" w:rsidRDefault="00A65012">
    <w:pPr>
      <w:pStyle w:val="Footer"/>
      <w:jc w:val="center"/>
      <w:rPr>
        <w:rFonts w:ascii="Calibri" w:hAnsi="Calibri"/>
        <w:sz w:val="20"/>
        <w:szCs w:val="20"/>
      </w:rPr>
    </w:pPr>
    <w:r w:rsidRPr="00A65012">
      <w:rPr>
        <w:rFonts w:ascii="Calibri" w:hAnsi="Calibri"/>
        <w:sz w:val="20"/>
        <w:szCs w:val="20"/>
      </w:rPr>
      <w:fldChar w:fldCharType="begin"/>
    </w:r>
    <w:r w:rsidRPr="00A65012">
      <w:rPr>
        <w:rFonts w:ascii="Calibri" w:hAnsi="Calibri"/>
        <w:sz w:val="20"/>
        <w:szCs w:val="20"/>
      </w:rPr>
      <w:instrText xml:space="preserve"> PAGE   \* MERGEFORMAT </w:instrText>
    </w:r>
    <w:r w:rsidRPr="00A65012">
      <w:rPr>
        <w:rFonts w:ascii="Calibri" w:hAnsi="Calibri"/>
        <w:sz w:val="20"/>
        <w:szCs w:val="20"/>
      </w:rPr>
      <w:fldChar w:fldCharType="separate"/>
    </w:r>
    <w:r w:rsidR="00300578">
      <w:rPr>
        <w:rFonts w:ascii="Calibri" w:hAnsi="Calibri"/>
        <w:noProof/>
        <w:sz w:val="20"/>
        <w:szCs w:val="20"/>
      </w:rPr>
      <w:t>2</w:t>
    </w:r>
    <w:r w:rsidRPr="00A65012">
      <w:rPr>
        <w:rFonts w:ascii="Calibri" w:hAnsi="Calibri"/>
        <w:noProof/>
        <w:sz w:val="20"/>
        <w:szCs w:val="20"/>
      </w:rPr>
      <w:fldChar w:fldCharType="end"/>
    </w:r>
  </w:p>
  <w:p w14:paraId="1B40E635" w14:textId="77777777" w:rsidR="000B2722" w:rsidRPr="000972F1" w:rsidRDefault="000B2722" w:rsidP="0009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F9A10" w14:textId="77777777" w:rsidR="006328F1" w:rsidRDefault="006328F1">
      <w:r>
        <w:separator/>
      </w:r>
    </w:p>
  </w:footnote>
  <w:footnote w:type="continuationSeparator" w:id="0">
    <w:p w14:paraId="75ACEAB6" w14:textId="77777777" w:rsidR="006328F1" w:rsidRDefault="00632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29255" w14:textId="77777777" w:rsidR="000B2722" w:rsidRPr="00D311F1" w:rsidRDefault="000B2722">
    <w:pPr>
      <w:pStyle w:val="Header"/>
      <w:jc w:val="right"/>
      <w:rPr>
        <w:rFonts w:ascii="Calibri" w:hAnsi="Calibri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CB392" w14:textId="77777777" w:rsidR="000B2722" w:rsidRDefault="000B2722">
    <w:pPr>
      <w:pStyle w:val="Header"/>
      <w:jc w:val="right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41D9"/>
    <w:multiLevelType w:val="hybridMultilevel"/>
    <w:tmpl w:val="87C64ACE"/>
    <w:lvl w:ilvl="0" w:tplc="10FE4536">
      <w:start w:val="4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5922"/>
    <w:multiLevelType w:val="hybridMultilevel"/>
    <w:tmpl w:val="F788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5725"/>
    <w:multiLevelType w:val="hybridMultilevel"/>
    <w:tmpl w:val="CB8EA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37FCA"/>
    <w:multiLevelType w:val="hybridMultilevel"/>
    <w:tmpl w:val="654C7E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12198"/>
    <w:multiLevelType w:val="hybridMultilevel"/>
    <w:tmpl w:val="FAFEAE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00DF4"/>
    <w:multiLevelType w:val="hybridMultilevel"/>
    <w:tmpl w:val="7E04D68E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F24671"/>
    <w:multiLevelType w:val="hybridMultilevel"/>
    <w:tmpl w:val="46128DD6"/>
    <w:lvl w:ilvl="0" w:tplc="F1D625C4">
      <w:start w:val="1"/>
      <w:numFmt w:val="lowerRoman"/>
      <w:pStyle w:val="TSBCS41032"/>
      <w:lvlText w:val="%1."/>
      <w:lvlJc w:val="left"/>
      <w:pPr>
        <w:tabs>
          <w:tab w:val="num" w:pos="1296"/>
        </w:tabs>
        <w:ind w:left="1296" w:hanging="576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951B11"/>
    <w:multiLevelType w:val="hybridMultilevel"/>
    <w:tmpl w:val="A77A7DF2"/>
    <w:lvl w:ilvl="0" w:tplc="115C677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184DF4"/>
    <w:multiLevelType w:val="hybridMultilevel"/>
    <w:tmpl w:val="0F2A082C"/>
    <w:lvl w:ilvl="0" w:tplc="DB40C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AE130E"/>
    <w:multiLevelType w:val="hybridMultilevel"/>
    <w:tmpl w:val="89261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5E2F59"/>
    <w:multiLevelType w:val="hybridMultilevel"/>
    <w:tmpl w:val="542A62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82794"/>
    <w:multiLevelType w:val="hybridMultilevel"/>
    <w:tmpl w:val="1A5A3A6A"/>
    <w:lvl w:ilvl="0" w:tplc="393E8CDA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4351B2"/>
    <w:multiLevelType w:val="hybridMultilevel"/>
    <w:tmpl w:val="FC004A2E"/>
    <w:lvl w:ilvl="0" w:tplc="752207B6">
      <w:start w:val="1"/>
      <w:numFmt w:val="lowerLetter"/>
      <w:pStyle w:val="Tsbsc41031"/>
      <w:lvlText w:val="%1)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250B05"/>
    <w:multiLevelType w:val="hybridMultilevel"/>
    <w:tmpl w:val="C548EB42"/>
    <w:lvl w:ilvl="0" w:tplc="74AA16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A2369A"/>
    <w:multiLevelType w:val="hybridMultilevel"/>
    <w:tmpl w:val="927AD192"/>
    <w:lvl w:ilvl="0" w:tplc="4FF0006C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06092C"/>
    <w:multiLevelType w:val="hybridMultilevel"/>
    <w:tmpl w:val="1B18A8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93C11"/>
    <w:multiLevelType w:val="hybridMultilevel"/>
    <w:tmpl w:val="8AFC5528"/>
    <w:lvl w:ilvl="0" w:tplc="370C17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8AB312A"/>
    <w:multiLevelType w:val="hybridMultilevel"/>
    <w:tmpl w:val="56546EB0"/>
    <w:numStyleLink w:val="Numbered"/>
  </w:abstractNum>
  <w:abstractNum w:abstractNumId="18" w15:restartNumberingAfterBreak="0">
    <w:nsid w:val="39D730A6"/>
    <w:multiLevelType w:val="hybridMultilevel"/>
    <w:tmpl w:val="EAAA1024"/>
    <w:lvl w:ilvl="0" w:tplc="9BEA0F5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845501"/>
    <w:multiLevelType w:val="hybridMultilevel"/>
    <w:tmpl w:val="835A948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1105CA"/>
    <w:multiLevelType w:val="multilevel"/>
    <w:tmpl w:val="598E3112"/>
    <w:lvl w:ilvl="0">
      <w:start w:val="1"/>
      <w:numFmt w:val="upperLetter"/>
      <w:pStyle w:val="Objektif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1B20556"/>
    <w:multiLevelType w:val="hybridMultilevel"/>
    <w:tmpl w:val="26A29574"/>
    <w:lvl w:ilvl="0" w:tplc="FE0E0FD0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432C35C4"/>
    <w:multiLevelType w:val="hybridMultilevel"/>
    <w:tmpl w:val="404ACBF8"/>
    <w:lvl w:ilvl="0" w:tplc="788E6ADC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1D2B96"/>
    <w:multiLevelType w:val="hybridMultilevel"/>
    <w:tmpl w:val="B3F0910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E0045A"/>
    <w:multiLevelType w:val="hybridMultilevel"/>
    <w:tmpl w:val="6A860FE4"/>
    <w:lvl w:ilvl="0" w:tplc="74AA16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A1C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6AC4F4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9B38C0"/>
    <w:multiLevelType w:val="hybridMultilevel"/>
    <w:tmpl w:val="D408BDDC"/>
    <w:lvl w:ilvl="0" w:tplc="972E4AD0">
      <w:start w:val="1"/>
      <w:numFmt w:val="bullet"/>
      <w:pStyle w:val="Landoc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37738A"/>
    <w:multiLevelType w:val="hybridMultilevel"/>
    <w:tmpl w:val="ADC83D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5653D"/>
    <w:multiLevelType w:val="hybridMultilevel"/>
    <w:tmpl w:val="94B0B81C"/>
    <w:lvl w:ilvl="0" w:tplc="A5FC3640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02BBE"/>
    <w:multiLevelType w:val="hybridMultilevel"/>
    <w:tmpl w:val="C3787D70"/>
    <w:lvl w:ilvl="0" w:tplc="D1369E8E">
      <w:start w:val="1"/>
      <w:numFmt w:val="decimal"/>
      <w:pStyle w:val="Questionaire"/>
      <w:lvlText w:val="%1."/>
      <w:lvlJc w:val="left"/>
      <w:pPr>
        <w:tabs>
          <w:tab w:val="num" w:pos="540"/>
        </w:tabs>
        <w:ind w:left="540" w:hanging="540"/>
      </w:pPr>
      <w:rPr>
        <w:rFonts w:ascii="Arial" w:hAnsi="Arial" w:hint="default"/>
        <w:b w:val="0"/>
        <w:i w:val="0"/>
        <w:sz w:val="22"/>
      </w:rPr>
    </w:lvl>
    <w:lvl w:ilvl="1" w:tplc="C42669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80A231E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C884109A">
      <w:start w:val="1"/>
      <w:numFmt w:val="upperLetter"/>
      <w:lvlText w:val="%4&gt;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B36573"/>
    <w:multiLevelType w:val="hybridMultilevel"/>
    <w:tmpl w:val="F788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F6596"/>
    <w:multiLevelType w:val="hybridMultilevel"/>
    <w:tmpl w:val="84BE0DA0"/>
    <w:lvl w:ilvl="0" w:tplc="AEEAB41C">
      <w:start w:val="1"/>
      <w:numFmt w:val="lowerLetter"/>
      <w:pStyle w:val="TSBSC33031"/>
      <w:lvlText w:val="%1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B93592"/>
    <w:multiLevelType w:val="hybridMultilevel"/>
    <w:tmpl w:val="543A9888"/>
    <w:lvl w:ilvl="0" w:tplc="AAD89C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DA1355"/>
    <w:multiLevelType w:val="hybridMultilevel"/>
    <w:tmpl w:val="26A29574"/>
    <w:lvl w:ilvl="0" w:tplc="FE0E0FD0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6ACA2421"/>
    <w:multiLevelType w:val="hybridMultilevel"/>
    <w:tmpl w:val="991081BA"/>
    <w:lvl w:ilvl="0" w:tplc="74EC257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2A3378E"/>
    <w:multiLevelType w:val="hybridMultilevel"/>
    <w:tmpl w:val="E1365B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4B347D"/>
    <w:multiLevelType w:val="hybridMultilevel"/>
    <w:tmpl w:val="A462B1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DB4BAD"/>
    <w:multiLevelType w:val="hybridMultilevel"/>
    <w:tmpl w:val="74B47D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16A7A"/>
    <w:multiLevelType w:val="hybridMultilevel"/>
    <w:tmpl w:val="56546EB0"/>
    <w:styleLink w:val="Numbered"/>
    <w:lvl w:ilvl="0" w:tplc="B2A63AC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FF63E76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190F494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E0688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162FD0C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9B4652A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2040AE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25E43E6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B2AD34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 w15:restartNumberingAfterBreak="0">
    <w:nsid w:val="7E026A60"/>
    <w:multiLevelType w:val="hybridMultilevel"/>
    <w:tmpl w:val="8646A138"/>
    <w:lvl w:ilvl="0" w:tplc="C5E43714">
      <w:start w:val="1"/>
      <w:numFmt w:val="lowerLetter"/>
      <w:lvlText w:val="%1)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E7762EC"/>
    <w:multiLevelType w:val="hybridMultilevel"/>
    <w:tmpl w:val="91E2F9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1D3E0A"/>
    <w:multiLevelType w:val="hybridMultilevel"/>
    <w:tmpl w:val="AC3C089C"/>
    <w:lvl w:ilvl="0" w:tplc="74AA16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1823401">
    <w:abstractNumId w:val="24"/>
  </w:num>
  <w:num w:numId="2" w16cid:durableId="1517889602">
    <w:abstractNumId w:val="12"/>
  </w:num>
  <w:num w:numId="3" w16cid:durableId="723064067">
    <w:abstractNumId w:val="12"/>
    <w:lvlOverride w:ilvl="0">
      <w:startOverride w:val="1"/>
    </w:lvlOverride>
  </w:num>
  <w:num w:numId="4" w16cid:durableId="255872298">
    <w:abstractNumId w:val="6"/>
  </w:num>
  <w:num w:numId="5" w16cid:durableId="784270374">
    <w:abstractNumId w:val="30"/>
  </w:num>
  <w:num w:numId="6" w16cid:durableId="433130659">
    <w:abstractNumId w:val="30"/>
    <w:lvlOverride w:ilvl="0">
      <w:startOverride w:val="1"/>
    </w:lvlOverride>
  </w:num>
  <w:num w:numId="7" w16cid:durableId="456804598">
    <w:abstractNumId w:val="40"/>
  </w:num>
  <w:num w:numId="8" w16cid:durableId="1915971878">
    <w:abstractNumId w:val="20"/>
  </w:num>
  <w:num w:numId="9" w16cid:durableId="506018373">
    <w:abstractNumId w:val="22"/>
  </w:num>
  <w:num w:numId="10" w16cid:durableId="1537042328">
    <w:abstractNumId w:val="13"/>
  </w:num>
  <w:num w:numId="11" w16cid:durableId="203013372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0831642">
    <w:abstractNumId w:val="24"/>
  </w:num>
  <w:num w:numId="13" w16cid:durableId="202644553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3764599">
    <w:abstractNumId w:val="25"/>
  </w:num>
  <w:num w:numId="15" w16cid:durableId="702361858">
    <w:abstractNumId w:val="38"/>
  </w:num>
  <w:num w:numId="16" w16cid:durableId="1726946908">
    <w:abstractNumId w:val="4"/>
  </w:num>
  <w:num w:numId="17" w16cid:durableId="1207913402">
    <w:abstractNumId w:val="39"/>
  </w:num>
  <w:num w:numId="18" w16cid:durableId="2078279949">
    <w:abstractNumId w:val="5"/>
  </w:num>
  <w:num w:numId="19" w16cid:durableId="1363941712">
    <w:abstractNumId w:val="7"/>
  </w:num>
  <w:num w:numId="20" w16cid:durableId="2025011588">
    <w:abstractNumId w:val="11"/>
  </w:num>
  <w:num w:numId="21" w16cid:durableId="2104186615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93686003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90997569">
    <w:abstractNumId w:val="0"/>
  </w:num>
  <w:num w:numId="24" w16cid:durableId="435904411">
    <w:abstractNumId w:val="14"/>
  </w:num>
  <w:num w:numId="25" w16cid:durableId="1365059175">
    <w:abstractNumId w:val="15"/>
  </w:num>
  <w:num w:numId="26" w16cid:durableId="245968684">
    <w:abstractNumId w:val="2"/>
  </w:num>
  <w:num w:numId="27" w16cid:durableId="1718359530">
    <w:abstractNumId w:val="9"/>
  </w:num>
  <w:num w:numId="28" w16cid:durableId="789011602">
    <w:abstractNumId w:val="32"/>
  </w:num>
  <w:num w:numId="29" w16cid:durableId="480193847">
    <w:abstractNumId w:val="28"/>
  </w:num>
  <w:num w:numId="30" w16cid:durableId="788746140">
    <w:abstractNumId w:val="27"/>
  </w:num>
  <w:num w:numId="31" w16cid:durableId="1688631043">
    <w:abstractNumId w:val="29"/>
  </w:num>
  <w:num w:numId="32" w16cid:durableId="1244140655">
    <w:abstractNumId w:val="31"/>
  </w:num>
  <w:num w:numId="33" w16cid:durableId="230048649">
    <w:abstractNumId w:val="16"/>
  </w:num>
  <w:num w:numId="34" w16cid:durableId="1105229706">
    <w:abstractNumId w:val="33"/>
  </w:num>
  <w:num w:numId="35" w16cid:durableId="704717034">
    <w:abstractNumId w:val="1"/>
  </w:num>
  <w:num w:numId="36" w16cid:durableId="1856264050">
    <w:abstractNumId w:val="21"/>
  </w:num>
  <w:num w:numId="37" w16cid:durableId="1696468634">
    <w:abstractNumId w:val="8"/>
  </w:num>
  <w:num w:numId="38" w16cid:durableId="1027028868">
    <w:abstractNumId w:val="18"/>
  </w:num>
  <w:num w:numId="39" w16cid:durableId="1322277516">
    <w:abstractNumId w:val="3"/>
  </w:num>
  <w:num w:numId="40" w16cid:durableId="1478569186">
    <w:abstractNumId w:val="26"/>
  </w:num>
  <w:num w:numId="41" w16cid:durableId="316617950">
    <w:abstractNumId w:val="37"/>
  </w:num>
  <w:num w:numId="42" w16cid:durableId="1826706392">
    <w:abstractNumId w:val="17"/>
  </w:num>
  <w:num w:numId="43" w16cid:durableId="1027489575">
    <w:abstractNumId w:val="23"/>
  </w:num>
  <w:num w:numId="44" w16cid:durableId="1142041316">
    <w:abstractNumId w:val="36"/>
  </w:num>
  <w:num w:numId="45" w16cid:durableId="2019965696">
    <w:abstractNumId w:val="19"/>
  </w:num>
  <w:num w:numId="46" w16cid:durableId="4129011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69"/>
    <w:rsid w:val="00000711"/>
    <w:rsid w:val="00010AB9"/>
    <w:rsid w:val="00020B13"/>
    <w:rsid w:val="00022D35"/>
    <w:rsid w:val="00041669"/>
    <w:rsid w:val="00043D00"/>
    <w:rsid w:val="00043E41"/>
    <w:rsid w:val="00045E96"/>
    <w:rsid w:val="00054C9F"/>
    <w:rsid w:val="00057320"/>
    <w:rsid w:val="000663B3"/>
    <w:rsid w:val="00071D30"/>
    <w:rsid w:val="000758F7"/>
    <w:rsid w:val="0007768E"/>
    <w:rsid w:val="00083A34"/>
    <w:rsid w:val="0008537F"/>
    <w:rsid w:val="000972F1"/>
    <w:rsid w:val="000A2577"/>
    <w:rsid w:val="000B2722"/>
    <w:rsid w:val="000B7534"/>
    <w:rsid w:val="000C4403"/>
    <w:rsid w:val="000C450E"/>
    <w:rsid w:val="000C4BD9"/>
    <w:rsid w:val="000C5A42"/>
    <w:rsid w:val="000C67DA"/>
    <w:rsid w:val="000D2796"/>
    <w:rsid w:val="000D47B1"/>
    <w:rsid w:val="000D71E3"/>
    <w:rsid w:val="000E2397"/>
    <w:rsid w:val="000E65BA"/>
    <w:rsid w:val="000F56C7"/>
    <w:rsid w:val="000F5C86"/>
    <w:rsid w:val="00105985"/>
    <w:rsid w:val="00106449"/>
    <w:rsid w:val="00106732"/>
    <w:rsid w:val="0011056F"/>
    <w:rsid w:val="001251B3"/>
    <w:rsid w:val="00125970"/>
    <w:rsid w:val="00140AE8"/>
    <w:rsid w:val="00140EC4"/>
    <w:rsid w:val="00141B91"/>
    <w:rsid w:val="0014255C"/>
    <w:rsid w:val="00144CA6"/>
    <w:rsid w:val="00146EC0"/>
    <w:rsid w:val="001501C0"/>
    <w:rsid w:val="001503AF"/>
    <w:rsid w:val="00151AFB"/>
    <w:rsid w:val="001651A2"/>
    <w:rsid w:val="00174A7D"/>
    <w:rsid w:val="001761B9"/>
    <w:rsid w:val="00181727"/>
    <w:rsid w:val="00183417"/>
    <w:rsid w:val="001903F3"/>
    <w:rsid w:val="00190E93"/>
    <w:rsid w:val="001964C1"/>
    <w:rsid w:val="001A0C9B"/>
    <w:rsid w:val="001A2EEF"/>
    <w:rsid w:val="001A7FCA"/>
    <w:rsid w:val="001B382F"/>
    <w:rsid w:val="001D3475"/>
    <w:rsid w:val="001D378B"/>
    <w:rsid w:val="001D4F96"/>
    <w:rsid w:val="001D587C"/>
    <w:rsid w:val="001D7410"/>
    <w:rsid w:val="001E4BEC"/>
    <w:rsid w:val="001E6C48"/>
    <w:rsid w:val="001F2253"/>
    <w:rsid w:val="00204409"/>
    <w:rsid w:val="00204DDE"/>
    <w:rsid w:val="002120D9"/>
    <w:rsid w:val="00215752"/>
    <w:rsid w:val="002161CD"/>
    <w:rsid w:val="002209E1"/>
    <w:rsid w:val="00223057"/>
    <w:rsid w:val="0022338F"/>
    <w:rsid w:val="002241AF"/>
    <w:rsid w:val="00224241"/>
    <w:rsid w:val="002250D2"/>
    <w:rsid w:val="0022536F"/>
    <w:rsid w:val="0023264B"/>
    <w:rsid w:val="00252937"/>
    <w:rsid w:val="00257707"/>
    <w:rsid w:val="00257C47"/>
    <w:rsid w:val="0026142D"/>
    <w:rsid w:val="00261A7E"/>
    <w:rsid w:val="0026435D"/>
    <w:rsid w:val="002672B7"/>
    <w:rsid w:val="00267532"/>
    <w:rsid w:val="00276F9D"/>
    <w:rsid w:val="00280899"/>
    <w:rsid w:val="00281121"/>
    <w:rsid w:val="00281EC3"/>
    <w:rsid w:val="002867FC"/>
    <w:rsid w:val="002872FB"/>
    <w:rsid w:val="00290929"/>
    <w:rsid w:val="00293383"/>
    <w:rsid w:val="00295B69"/>
    <w:rsid w:val="002B059A"/>
    <w:rsid w:val="002B12D8"/>
    <w:rsid w:val="002B308B"/>
    <w:rsid w:val="002B47E2"/>
    <w:rsid w:val="002B4E03"/>
    <w:rsid w:val="002E4B6E"/>
    <w:rsid w:val="002F0E9E"/>
    <w:rsid w:val="002F25FF"/>
    <w:rsid w:val="002F3EA4"/>
    <w:rsid w:val="002F6146"/>
    <w:rsid w:val="00300578"/>
    <w:rsid w:val="0031041A"/>
    <w:rsid w:val="00315C1C"/>
    <w:rsid w:val="00327215"/>
    <w:rsid w:val="00330811"/>
    <w:rsid w:val="00330CFE"/>
    <w:rsid w:val="00333387"/>
    <w:rsid w:val="00334647"/>
    <w:rsid w:val="0034593E"/>
    <w:rsid w:val="00352FC6"/>
    <w:rsid w:val="0035504B"/>
    <w:rsid w:val="003636C6"/>
    <w:rsid w:val="00364182"/>
    <w:rsid w:val="003657B7"/>
    <w:rsid w:val="00367DFC"/>
    <w:rsid w:val="00370AAD"/>
    <w:rsid w:val="003712BD"/>
    <w:rsid w:val="00376052"/>
    <w:rsid w:val="00377420"/>
    <w:rsid w:val="0038242F"/>
    <w:rsid w:val="00382780"/>
    <w:rsid w:val="00384ECC"/>
    <w:rsid w:val="003861EE"/>
    <w:rsid w:val="003868E4"/>
    <w:rsid w:val="00387EF4"/>
    <w:rsid w:val="00392B15"/>
    <w:rsid w:val="003A1BB0"/>
    <w:rsid w:val="003A6F17"/>
    <w:rsid w:val="003B41D8"/>
    <w:rsid w:val="003C030B"/>
    <w:rsid w:val="003C14A8"/>
    <w:rsid w:val="003C4605"/>
    <w:rsid w:val="003D5BBD"/>
    <w:rsid w:val="003D607F"/>
    <w:rsid w:val="003D6215"/>
    <w:rsid w:val="003E0469"/>
    <w:rsid w:val="003E60F8"/>
    <w:rsid w:val="003F74E1"/>
    <w:rsid w:val="0040055B"/>
    <w:rsid w:val="004058B5"/>
    <w:rsid w:val="004108B9"/>
    <w:rsid w:val="00426CF3"/>
    <w:rsid w:val="00434D65"/>
    <w:rsid w:val="00440B9C"/>
    <w:rsid w:val="004417C7"/>
    <w:rsid w:val="0044264B"/>
    <w:rsid w:val="00443ACC"/>
    <w:rsid w:val="00444201"/>
    <w:rsid w:val="00445600"/>
    <w:rsid w:val="004456C8"/>
    <w:rsid w:val="0045335B"/>
    <w:rsid w:val="004675C9"/>
    <w:rsid w:val="00470104"/>
    <w:rsid w:val="00470D80"/>
    <w:rsid w:val="00471C66"/>
    <w:rsid w:val="004748F9"/>
    <w:rsid w:val="00474A0A"/>
    <w:rsid w:val="004818FC"/>
    <w:rsid w:val="00486F1A"/>
    <w:rsid w:val="00495F46"/>
    <w:rsid w:val="004A440E"/>
    <w:rsid w:val="004A6351"/>
    <w:rsid w:val="004A685F"/>
    <w:rsid w:val="004B2D9C"/>
    <w:rsid w:val="004B6AB3"/>
    <w:rsid w:val="004C4331"/>
    <w:rsid w:val="004C5732"/>
    <w:rsid w:val="004C6D8D"/>
    <w:rsid w:val="004D18A4"/>
    <w:rsid w:val="004D19F9"/>
    <w:rsid w:val="004E53B2"/>
    <w:rsid w:val="004E609F"/>
    <w:rsid w:val="00501180"/>
    <w:rsid w:val="00510850"/>
    <w:rsid w:val="00512793"/>
    <w:rsid w:val="0052442E"/>
    <w:rsid w:val="0053057C"/>
    <w:rsid w:val="00531654"/>
    <w:rsid w:val="005323AD"/>
    <w:rsid w:val="0053385B"/>
    <w:rsid w:val="00535766"/>
    <w:rsid w:val="0053655C"/>
    <w:rsid w:val="00536777"/>
    <w:rsid w:val="005369EE"/>
    <w:rsid w:val="00541B7E"/>
    <w:rsid w:val="00547060"/>
    <w:rsid w:val="00553752"/>
    <w:rsid w:val="00553ADD"/>
    <w:rsid w:val="005555C1"/>
    <w:rsid w:val="00556577"/>
    <w:rsid w:val="00562B7F"/>
    <w:rsid w:val="00572186"/>
    <w:rsid w:val="005900D2"/>
    <w:rsid w:val="00593187"/>
    <w:rsid w:val="0059741A"/>
    <w:rsid w:val="005A00FF"/>
    <w:rsid w:val="005A04F5"/>
    <w:rsid w:val="005A0E31"/>
    <w:rsid w:val="005A143E"/>
    <w:rsid w:val="005A1A92"/>
    <w:rsid w:val="005A3001"/>
    <w:rsid w:val="005A4F43"/>
    <w:rsid w:val="005B1D49"/>
    <w:rsid w:val="005B618F"/>
    <w:rsid w:val="005C6A7D"/>
    <w:rsid w:val="005C721C"/>
    <w:rsid w:val="005D04EB"/>
    <w:rsid w:val="005D29C2"/>
    <w:rsid w:val="005E03BF"/>
    <w:rsid w:val="005E1513"/>
    <w:rsid w:val="005E2B3C"/>
    <w:rsid w:val="005E4929"/>
    <w:rsid w:val="005E4C2A"/>
    <w:rsid w:val="005F00EF"/>
    <w:rsid w:val="005F2310"/>
    <w:rsid w:val="006006B5"/>
    <w:rsid w:val="00601C04"/>
    <w:rsid w:val="00605349"/>
    <w:rsid w:val="00607310"/>
    <w:rsid w:val="006111CD"/>
    <w:rsid w:val="00614081"/>
    <w:rsid w:val="00623E85"/>
    <w:rsid w:val="006243C5"/>
    <w:rsid w:val="00624BDD"/>
    <w:rsid w:val="00630104"/>
    <w:rsid w:val="006328F1"/>
    <w:rsid w:val="00642DC1"/>
    <w:rsid w:val="0065077F"/>
    <w:rsid w:val="00652306"/>
    <w:rsid w:val="0065372D"/>
    <w:rsid w:val="00653F09"/>
    <w:rsid w:val="00655B34"/>
    <w:rsid w:val="00662174"/>
    <w:rsid w:val="00663B91"/>
    <w:rsid w:val="00664373"/>
    <w:rsid w:val="00674FCF"/>
    <w:rsid w:val="00687F9D"/>
    <w:rsid w:val="00690B14"/>
    <w:rsid w:val="006916E8"/>
    <w:rsid w:val="00691A9C"/>
    <w:rsid w:val="00693284"/>
    <w:rsid w:val="0069474D"/>
    <w:rsid w:val="006A282B"/>
    <w:rsid w:val="006A3F82"/>
    <w:rsid w:val="006A5145"/>
    <w:rsid w:val="006A5362"/>
    <w:rsid w:val="006A79CC"/>
    <w:rsid w:val="006B21A8"/>
    <w:rsid w:val="006B6579"/>
    <w:rsid w:val="006B68E3"/>
    <w:rsid w:val="006C0EF5"/>
    <w:rsid w:val="006C5211"/>
    <w:rsid w:val="006C667E"/>
    <w:rsid w:val="006D2CFE"/>
    <w:rsid w:val="006E590B"/>
    <w:rsid w:val="006F4EDF"/>
    <w:rsid w:val="006F6E96"/>
    <w:rsid w:val="006F7A6E"/>
    <w:rsid w:val="00711FC0"/>
    <w:rsid w:val="00712034"/>
    <w:rsid w:val="007206CC"/>
    <w:rsid w:val="0073442B"/>
    <w:rsid w:val="00734DE8"/>
    <w:rsid w:val="007350C2"/>
    <w:rsid w:val="007376C4"/>
    <w:rsid w:val="00737DDB"/>
    <w:rsid w:val="007406FA"/>
    <w:rsid w:val="00740E1E"/>
    <w:rsid w:val="00741B4A"/>
    <w:rsid w:val="00766CCD"/>
    <w:rsid w:val="00770F9A"/>
    <w:rsid w:val="00771133"/>
    <w:rsid w:val="00781D2F"/>
    <w:rsid w:val="00782BA1"/>
    <w:rsid w:val="0079724B"/>
    <w:rsid w:val="007972F5"/>
    <w:rsid w:val="007B11DF"/>
    <w:rsid w:val="007B3E47"/>
    <w:rsid w:val="007B51F8"/>
    <w:rsid w:val="007B73AF"/>
    <w:rsid w:val="007C07AC"/>
    <w:rsid w:val="007C3E8A"/>
    <w:rsid w:val="007D3371"/>
    <w:rsid w:val="007E0B07"/>
    <w:rsid w:val="007E4850"/>
    <w:rsid w:val="007E512B"/>
    <w:rsid w:val="007F28A5"/>
    <w:rsid w:val="007F3155"/>
    <w:rsid w:val="007F4916"/>
    <w:rsid w:val="007F5B18"/>
    <w:rsid w:val="007F70D3"/>
    <w:rsid w:val="00800F41"/>
    <w:rsid w:val="008030EA"/>
    <w:rsid w:val="00806558"/>
    <w:rsid w:val="00813FFC"/>
    <w:rsid w:val="00814300"/>
    <w:rsid w:val="00820341"/>
    <w:rsid w:val="00822710"/>
    <w:rsid w:val="00826A8D"/>
    <w:rsid w:val="00840CB6"/>
    <w:rsid w:val="0084163A"/>
    <w:rsid w:val="008432F6"/>
    <w:rsid w:val="00843E8A"/>
    <w:rsid w:val="00844901"/>
    <w:rsid w:val="0085126F"/>
    <w:rsid w:val="0086305D"/>
    <w:rsid w:val="008634EF"/>
    <w:rsid w:val="008669D5"/>
    <w:rsid w:val="00872FCD"/>
    <w:rsid w:val="00880AB9"/>
    <w:rsid w:val="00882791"/>
    <w:rsid w:val="00885ED7"/>
    <w:rsid w:val="00887782"/>
    <w:rsid w:val="00887A63"/>
    <w:rsid w:val="00890DCE"/>
    <w:rsid w:val="00893380"/>
    <w:rsid w:val="00896ECC"/>
    <w:rsid w:val="008976B4"/>
    <w:rsid w:val="008A012B"/>
    <w:rsid w:val="008A6C1C"/>
    <w:rsid w:val="008B0DB3"/>
    <w:rsid w:val="008B2643"/>
    <w:rsid w:val="008D445C"/>
    <w:rsid w:val="008D6EC0"/>
    <w:rsid w:val="008D7464"/>
    <w:rsid w:val="008D77F0"/>
    <w:rsid w:val="008F340B"/>
    <w:rsid w:val="008F5A33"/>
    <w:rsid w:val="008F704D"/>
    <w:rsid w:val="0090227F"/>
    <w:rsid w:val="00912E1B"/>
    <w:rsid w:val="00913D80"/>
    <w:rsid w:val="00917296"/>
    <w:rsid w:val="00925138"/>
    <w:rsid w:val="00926B04"/>
    <w:rsid w:val="00927B53"/>
    <w:rsid w:val="009366A1"/>
    <w:rsid w:val="00950869"/>
    <w:rsid w:val="00953AEF"/>
    <w:rsid w:val="00954507"/>
    <w:rsid w:val="00956E4C"/>
    <w:rsid w:val="00957434"/>
    <w:rsid w:val="00971395"/>
    <w:rsid w:val="0097680E"/>
    <w:rsid w:val="00976926"/>
    <w:rsid w:val="0098422A"/>
    <w:rsid w:val="00994E99"/>
    <w:rsid w:val="009959D3"/>
    <w:rsid w:val="009969D3"/>
    <w:rsid w:val="009A08AE"/>
    <w:rsid w:val="009A1FDD"/>
    <w:rsid w:val="009B104E"/>
    <w:rsid w:val="009B14C3"/>
    <w:rsid w:val="009B1990"/>
    <w:rsid w:val="009B491E"/>
    <w:rsid w:val="009C4602"/>
    <w:rsid w:val="009C4AC4"/>
    <w:rsid w:val="009C5C29"/>
    <w:rsid w:val="009D3525"/>
    <w:rsid w:val="009D531B"/>
    <w:rsid w:val="009D6299"/>
    <w:rsid w:val="009D7263"/>
    <w:rsid w:val="009E26B0"/>
    <w:rsid w:val="009E7A20"/>
    <w:rsid w:val="009F52C2"/>
    <w:rsid w:val="00A14FE2"/>
    <w:rsid w:val="00A15E5E"/>
    <w:rsid w:val="00A16FF4"/>
    <w:rsid w:val="00A24E10"/>
    <w:rsid w:val="00A278A5"/>
    <w:rsid w:val="00A340AC"/>
    <w:rsid w:val="00A41EC0"/>
    <w:rsid w:val="00A431E7"/>
    <w:rsid w:val="00A473F1"/>
    <w:rsid w:val="00A52113"/>
    <w:rsid w:val="00A55F53"/>
    <w:rsid w:val="00A570B1"/>
    <w:rsid w:val="00A63697"/>
    <w:rsid w:val="00A648AA"/>
    <w:rsid w:val="00A65012"/>
    <w:rsid w:val="00A70B74"/>
    <w:rsid w:val="00A70E7C"/>
    <w:rsid w:val="00A735F7"/>
    <w:rsid w:val="00A8153C"/>
    <w:rsid w:val="00A84BC5"/>
    <w:rsid w:val="00A855EB"/>
    <w:rsid w:val="00A87811"/>
    <w:rsid w:val="00A909B4"/>
    <w:rsid w:val="00AA40A1"/>
    <w:rsid w:val="00AA4A2B"/>
    <w:rsid w:val="00AA5093"/>
    <w:rsid w:val="00AA6699"/>
    <w:rsid w:val="00AA758C"/>
    <w:rsid w:val="00AB2ED4"/>
    <w:rsid w:val="00AB3D70"/>
    <w:rsid w:val="00AB4628"/>
    <w:rsid w:val="00AB6330"/>
    <w:rsid w:val="00AC63FA"/>
    <w:rsid w:val="00AD062F"/>
    <w:rsid w:val="00AD19EC"/>
    <w:rsid w:val="00AD2114"/>
    <w:rsid w:val="00AD707A"/>
    <w:rsid w:val="00AE245B"/>
    <w:rsid w:val="00AE6AF1"/>
    <w:rsid w:val="00AF013B"/>
    <w:rsid w:val="00AF1629"/>
    <w:rsid w:val="00AF7F19"/>
    <w:rsid w:val="00B00143"/>
    <w:rsid w:val="00B00233"/>
    <w:rsid w:val="00B064B8"/>
    <w:rsid w:val="00B10122"/>
    <w:rsid w:val="00B108F3"/>
    <w:rsid w:val="00B15742"/>
    <w:rsid w:val="00B207F2"/>
    <w:rsid w:val="00B2341B"/>
    <w:rsid w:val="00B238CE"/>
    <w:rsid w:val="00B26D56"/>
    <w:rsid w:val="00B27F6F"/>
    <w:rsid w:val="00B3179B"/>
    <w:rsid w:val="00B32E10"/>
    <w:rsid w:val="00B343B1"/>
    <w:rsid w:val="00B401AE"/>
    <w:rsid w:val="00B410C6"/>
    <w:rsid w:val="00B45339"/>
    <w:rsid w:val="00B45B84"/>
    <w:rsid w:val="00B4719E"/>
    <w:rsid w:val="00B50818"/>
    <w:rsid w:val="00B53D83"/>
    <w:rsid w:val="00B64BC2"/>
    <w:rsid w:val="00B6522B"/>
    <w:rsid w:val="00B700EE"/>
    <w:rsid w:val="00B723B3"/>
    <w:rsid w:val="00B72846"/>
    <w:rsid w:val="00B73EBD"/>
    <w:rsid w:val="00B74822"/>
    <w:rsid w:val="00B82845"/>
    <w:rsid w:val="00B837BA"/>
    <w:rsid w:val="00B92079"/>
    <w:rsid w:val="00B920EF"/>
    <w:rsid w:val="00B930F4"/>
    <w:rsid w:val="00B9777E"/>
    <w:rsid w:val="00BB05DD"/>
    <w:rsid w:val="00BB15E3"/>
    <w:rsid w:val="00BB4614"/>
    <w:rsid w:val="00BB6C57"/>
    <w:rsid w:val="00BC0EA1"/>
    <w:rsid w:val="00BC50D8"/>
    <w:rsid w:val="00BC7036"/>
    <w:rsid w:val="00BD728E"/>
    <w:rsid w:val="00BE0BAF"/>
    <w:rsid w:val="00BE0C14"/>
    <w:rsid w:val="00BE7232"/>
    <w:rsid w:val="00BF4693"/>
    <w:rsid w:val="00BF5674"/>
    <w:rsid w:val="00BF7C5A"/>
    <w:rsid w:val="00C03920"/>
    <w:rsid w:val="00C03C2B"/>
    <w:rsid w:val="00C1024E"/>
    <w:rsid w:val="00C159D1"/>
    <w:rsid w:val="00C169B9"/>
    <w:rsid w:val="00C1711B"/>
    <w:rsid w:val="00C211D8"/>
    <w:rsid w:val="00C21944"/>
    <w:rsid w:val="00C34DC5"/>
    <w:rsid w:val="00C35207"/>
    <w:rsid w:val="00C425C1"/>
    <w:rsid w:val="00C42C0B"/>
    <w:rsid w:val="00C50346"/>
    <w:rsid w:val="00C50A49"/>
    <w:rsid w:val="00C51D7A"/>
    <w:rsid w:val="00C54BEA"/>
    <w:rsid w:val="00C557EF"/>
    <w:rsid w:val="00C64E57"/>
    <w:rsid w:val="00C65285"/>
    <w:rsid w:val="00C65FA8"/>
    <w:rsid w:val="00C73E71"/>
    <w:rsid w:val="00C80E76"/>
    <w:rsid w:val="00C8172C"/>
    <w:rsid w:val="00C81765"/>
    <w:rsid w:val="00C8361B"/>
    <w:rsid w:val="00C83CB0"/>
    <w:rsid w:val="00CA4B4E"/>
    <w:rsid w:val="00CA63BD"/>
    <w:rsid w:val="00CB0C76"/>
    <w:rsid w:val="00CB71B2"/>
    <w:rsid w:val="00CC45E4"/>
    <w:rsid w:val="00CD168E"/>
    <w:rsid w:val="00CD3E9E"/>
    <w:rsid w:val="00CD6C3F"/>
    <w:rsid w:val="00CE3A75"/>
    <w:rsid w:val="00CF0448"/>
    <w:rsid w:val="00D00A16"/>
    <w:rsid w:val="00D0330E"/>
    <w:rsid w:val="00D10554"/>
    <w:rsid w:val="00D10676"/>
    <w:rsid w:val="00D10E2B"/>
    <w:rsid w:val="00D122BE"/>
    <w:rsid w:val="00D13896"/>
    <w:rsid w:val="00D17E59"/>
    <w:rsid w:val="00D21049"/>
    <w:rsid w:val="00D2129D"/>
    <w:rsid w:val="00D27441"/>
    <w:rsid w:val="00D307D9"/>
    <w:rsid w:val="00D311F1"/>
    <w:rsid w:val="00D353E2"/>
    <w:rsid w:val="00D41DBB"/>
    <w:rsid w:val="00D41ECA"/>
    <w:rsid w:val="00D4681B"/>
    <w:rsid w:val="00D46BFF"/>
    <w:rsid w:val="00D54D2D"/>
    <w:rsid w:val="00D56F83"/>
    <w:rsid w:val="00D57A5B"/>
    <w:rsid w:val="00D70E0C"/>
    <w:rsid w:val="00D74A00"/>
    <w:rsid w:val="00D759EF"/>
    <w:rsid w:val="00D90A97"/>
    <w:rsid w:val="00D96E13"/>
    <w:rsid w:val="00DA10A4"/>
    <w:rsid w:val="00DB27D8"/>
    <w:rsid w:val="00DB3B4D"/>
    <w:rsid w:val="00DC2555"/>
    <w:rsid w:val="00DC2C06"/>
    <w:rsid w:val="00DC557E"/>
    <w:rsid w:val="00DC6BDB"/>
    <w:rsid w:val="00DD477D"/>
    <w:rsid w:val="00DD646B"/>
    <w:rsid w:val="00DE59E8"/>
    <w:rsid w:val="00DF3C1B"/>
    <w:rsid w:val="00DF7D2D"/>
    <w:rsid w:val="00E026A6"/>
    <w:rsid w:val="00E02AD3"/>
    <w:rsid w:val="00E0353F"/>
    <w:rsid w:val="00E039D6"/>
    <w:rsid w:val="00E05D60"/>
    <w:rsid w:val="00E1687D"/>
    <w:rsid w:val="00E217D9"/>
    <w:rsid w:val="00E21B87"/>
    <w:rsid w:val="00E21C96"/>
    <w:rsid w:val="00E234F6"/>
    <w:rsid w:val="00E23A2F"/>
    <w:rsid w:val="00E23C5E"/>
    <w:rsid w:val="00E275C5"/>
    <w:rsid w:val="00E3640F"/>
    <w:rsid w:val="00E423EF"/>
    <w:rsid w:val="00E53AC4"/>
    <w:rsid w:val="00E542B0"/>
    <w:rsid w:val="00E559B2"/>
    <w:rsid w:val="00E65734"/>
    <w:rsid w:val="00E675D7"/>
    <w:rsid w:val="00E714DD"/>
    <w:rsid w:val="00E801EB"/>
    <w:rsid w:val="00E81EE7"/>
    <w:rsid w:val="00E864C0"/>
    <w:rsid w:val="00E943E5"/>
    <w:rsid w:val="00E964BE"/>
    <w:rsid w:val="00EA0B48"/>
    <w:rsid w:val="00EA226B"/>
    <w:rsid w:val="00EA7A3F"/>
    <w:rsid w:val="00EB1AA2"/>
    <w:rsid w:val="00EC19F8"/>
    <w:rsid w:val="00EC6A8A"/>
    <w:rsid w:val="00ED3FF8"/>
    <w:rsid w:val="00ED74A0"/>
    <w:rsid w:val="00EE04A9"/>
    <w:rsid w:val="00EE20D0"/>
    <w:rsid w:val="00EE417E"/>
    <w:rsid w:val="00EF10A0"/>
    <w:rsid w:val="00EF18FE"/>
    <w:rsid w:val="00EF22B2"/>
    <w:rsid w:val="00F02651"/>
    <w:rsid w:val="00F04391"/>
    <w:rsid w:val="00F11333"/>
    <w:rsid w:val="00F13004"/>
    <w:rsid w:val="00F14EA9"/>
    <w:rsid w:val="00F15DE9"/>
    <w:rsid w:val="00F212F5"/>
    <w:rsid w:val="00F22327"/>
    <w:rsid w:val="00F2274B"/>
    <w:rsid w:val="00F242B0"/>
    <w:rsid w:val="00F26BD5"/>
    <w:rsid w:val="00F31363"/>
    <w:rsid w:val="00F32ED6"/>
    <w:rsid w:val="00F36F27"/>
    <w:rsid w:val="00F37496"/>
    <w:rsid w:val="00F41E7C"/>
    <w:rsid w:val="00F42CD5"/>
    <w:rsid w:val="00F450B0"/>
    <w:rsid w:val="00F45C3D"/>
    <w:rsid w:val="00F51621"/>
    <w:rsid w:val="00F51E45"/>
    <w:rsid w:val="00F5660F"/>
    <w:rsid w:val="00F66B81"/>
    <w:rsid w:val="00F70899"/>
    <w:rsid w:val="00F7230C"/>
    <w:rsid w:val="00F72510"/>
    <w:rsid w:val="00F85D35"/>
    <w:rsid w:val="00F934B0"/>
    <w:rsid w:val="00F97D99"/>
    <w:rsid w:val="00FA00F5"/>
    <w:rsid w:val="00FA3BB1"/>
    <w:rsid w:val="00FA431E"/>
    <w:rsid w:val="00FA445B"/>
    <w:rsid w:val="00FB1724"/>
    <w:rsid w:val="00FB2CA1"/>
    <w:rsid w:val="00FB4A99"/>
    <w:rsid w:val="00FC279D"/>
    <w:rsid w:val="00FD00DA"/>
    <w:rsid w:val="00FD048C"/>
    <w:rsid w:val="00FD2342"/>
    <w:rsid w:val="00FF5F46"/>
    <w:rsid w:val="00FF7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A4F1B4A"/>
  <w15:chartTrackingRefBased/>
  <w15:docId w15:val="{1665179A-C8FB-4C77-9906-C9B7112F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A3F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513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bsc41031">
    <w:name w:val="T_sbsc4103_1"/>
    <w:basedOn w:val="Normal"/>
    <w:rsid w:val="00EA7A3F"/>
    <w:pPr>
      <w:numPr>
        <w:numId w:val="2"/>
      </w:numPr>
      <w:spacing w:line="360" w:lineRule="auto"/>
      <w:jc w:val="both"/>
    </w:pPr>
  </w:style>
  <w:style w:type="paragraph" w:customStyle="1" w:styleId="TSBCS41032">
    <w:name w:val="T_SBCS4103_2"/>
    <w:basedOn w:val="Normal"/>
    <w:rsid w:val="00EA7A3F"/>
    <w:pPr>
      <w:numPr>
        <w:numId w:val="4"/>
      </w:numPr>
      <w:spacing w:line="360" w:lineRule="auto"/>
      <w:jc w:val="both"/>
    </w:pPr>
  </w:style>
  <w:style w:type="paragraph" w:customStyle="1" w:styleId="Tsbsc41033">
    <w:name w:val="T_sbsc_4103_3"/>
    <w:basedOn w:val="Normal"/>
    <w:rsid w:val="00EA7A3F"/>
    <w:pPr>
      <w:spacing w:line="360" w:lineRule="auto"/>
      <w:ind w:left="576"/>
      <w:jc w:val="both"/>
    </w:pPr>
  </w:style>
  <w:style w:type="paragraph" w:styleId="Header">
    <w:name w:val="header"/>
    <w:basedOn w:val="Normal"/>
    <w:link w:val="HeaderChar"/>
    <w:uiPriority w:val="99"/>
    <w:rsid w:val="00EA7A3F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EA7A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7A3F"/>
  </w:style>
  <w:style w:type="paragraph" w:customStyle="1" w:styleId="TSBSC33031">
    <w:name w:val="T_SBSC3303_1"/>
    <w:basedOn w:val="Normal"/>
    <w:rsid w:val="00EA7A3F"/>
    <w:pPr>
      <w:numPr>
        <w:numId w:val="5"/>
      </w:numPr>
      <w:tabs>
        <w:tab w:val="left" w:pos="360"/>
      </w:tabs>
      <w:spacing w:line="360" w:lineRule="auto"/>
      <w:jc w:val="both"/>
    </w:pPr>
    <w:rPr>
      <w:rFonts w:eastAsia="SimSun"/>
      <w:lang w:val="ms-MY" w:eastAsia="zh-CN"/>
    </w:rPr>
  </w:style>
  <w:style w:type="paragraph" w:customStyle="1" w:styleId="Objektif">
    <w:name w:val="Objektif"/>
    <w:basedOn w:val="Normal"/>
    <w:rsid w:val="00EA7A3F"/>
    <w:pPr>
      <w:widowControl w:val="0"/>
      <w:numPr>
        <w:numId w:val="8"/>
      </w:numPr>
      <w:spacing w:line="360" w:lineRule="auto"/>
      <w:jc w:val="both"/>
      <w:outlineLvl w:val="1"/>
    </w:pPr>
    <w:rPr>
      <w:rFonts w:ascii="Arial" w:hAnsi="Arial"/>
      <w:snapToGrid w:val="0"/>
      <w:sz w:val="22"/>
      <w:szCs w:val="22"/>
    </w:rPr>
  </w:style>
  <w:style w:type="table" w:styleId="TableGrid">
    <w:name w:val="Table Grid"/>
    <w:basedOn w:val="TableNormal"/>
    <w:rsid w:val="00EA7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A7A3F"/>
    <w:rPr>
      <w:rFonts w:ascii="Arial" w:hAnsi="Arial"/>
      <w:sz w:val="22"/>
      <w:lang w:val="x-none" w:eastAsia="x-none"/>
    </w:rPr>
  </w:style>
  <w:style w:type="paragraph" w:customStyle="1" w:styleId="Landoc3">
    <w:name w:val="Lan_doc_3"/>
    <w:basedOn w:val="Normal"/>
    <w:rsid w:val="00EA7A3F"/>
    <w:pPr>
      <w:numPr>
        <w:numId w:val="11"/>
      </w:numPr>
    </w:pPr>
    <w:rPr>
      <w:rFonts w:ascii="Verdana" w:hAnsi="Verdana"/>
      <w:sz w:val="22"/>
      <w:szCs w:val="22"/>
    </w:rPr>
  </w:style>
  <w:style w:type="character" w:styleId="Hyperlink">
    <w:name w:val="Hyperlink"/>
    <w:rsid w:val="00443ACC"/>
    <w:rPr>
      <w:color w:val="0000FF"/>
      <w:u w:val="single"/>
    </w:rPr>
  </w:style>
  <w:style w:type="paragraph" w:styleId="NormalWeb">
    <w:name w:val="Normal (Web)"/>
    <w:basedOn w:val="Normal"/>
    <w:rsid w:val="008A012B"/>
    <w:pPr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apple-converted-space">
    <w:name w:val="apple-converted-space"/>
    <w:basedOn w:val="DefaultParagraphFont"/>
    <w:rsid w:val="007D3371"/>
  </w:style>
  <w:style w:type="character" w:styleId="Strong">
    <w:name w:val="Strong"/>
    <w:qFormat/>
    <w:rsid w:val="007D3371"/>
    <w:rPr>
      <w:b/>
      <w:bCs/>
    </w:rPr>
  </w:style>
  <w:style w:type="character" w:customStyle="1" w:styleId="BodyTextChar">
    <w:name w:val="Body Text Char"/>
    <w:link w:val="BodyText"/>
    <w:rsid w:val="00EE417E"/>
    <w:rPr>
      <w:rFonts w:ascii="Arial" w:hAnsi="Arial" w:cs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E03BF"/>
    <w:pPr>
      <w:ind w:left="720"/>
      <w:contextualSpacing/>
    </w:pPr>
  </w:style>
  <w:style w:type="character" w:customStyle="1" w:styleId="hps">
    <w:name w:val="hps"/>
    <w:basedOn w:val="DefaultParagraphFont"/>
    <w:rsid w:val="0011056F"/>
  </w:style>
  <w:style w:type="character" w:customStyle="1" w:styleId="shorttext">
    <w:name w:val="short_text"/>
    <w:basedOn w:val="DefaultParagraphFont"/>
    <w:rsid w:val="0011056F"/>
  </w:style>
  <w:style w:type="paragraph" w:styleId="BalloonText">
    <w:name w:val="Balloon Text"/>
    <w:basedOn w:val="Normal"/>
    <w:link w:val="BalloonTextChar"/>
    <w:uiPriority w:val="99"/>
    <w:semiHidden/>
    <w:unhideWhenUsed/>
    <w:rsid w:val="00C1711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1711B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21C96"/>
    <w:rPr>
      <w:sz w:val="24"/>
      <w:szCs w:val="24"/>
    </w:rPr>
  </w:style>
  <w:style w:type="paragraph" w:customStyle="1" w:styleId="Questionaire">
    <w:name w:val="Questionaire"/>
    <w:basedOn w:val="Heading2"/>
    <w:semiHidden/>
    <w:rsid w:val="005E1513"/>
    <w:pPr>
      <w:keepLines w:val="0"/>
      <w:numPr>
        <w:numId w:val="29"/>
      </w:numPr>
      <w:tabs>
        <w:tab w:val="clear" w:pos="540"/>
        <w:tab w:val="num" w:pos="1296"/>
      </w:tabs>
      <w:spacing w:before="0" w:line="360" w:lineRule="auto"/>
      <w:ind w:left="1296" w:hanging="576"/>
      <w:jc w:val="both"/>
    </w:pPr>
    <w:rPr>
      <w:rFonts w:ascii="Arial" w:eastAsia="SimSun" w:hAnsi="Arial" w:cs="Arial"/>
      <w:bCs/>
      <w:iCs/>
      <w:noProof/>
      <w:color w:val="auto"/>
      <w:sz w:val="22"/>
      <w:szCs w:val="20"/>
      <w:lang w:val="en-GB" w:eastAsia="zh-CN"/>
    </w:rPr>
  </w:style>
  <w:style w:type="character" w:customStyle="1" w:styleId="Heading2Char">
    <w:name w:val="Heading 2 Char"/>
    <w:link w:val="Heading2"/>
    <w:uiPriority w:val="9"/>
    <w:semiHidden/>
    <w:rsid w:val="005E1513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FooterChar">
    <w:name w:val="Footer Char"/>
    <w:link w:val="Footer"/>
    <w:uiPriority w:val="99"/>
    <w:rsid w:val="00FF5F46"/>
    <w:rPr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623E85"/>
    <w:rPr>
      <w:i/>
      <w:iCs/>
    </w:rPr>
  </w:style>
  <w:style w:type="paragraph" w:customStyle="1" w:styleId="BodyA">
    <w:name w:val="Body A"/>
    <w:rsid w:val="00E23A2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val="en-US"/>
    </w:rPr>
  </w:style>
  <w:style w:type="paragraph" w:customStyle="1" w:styleId="BodyB">
    <w:name w:val="Body B"/>
    <w:rsid w:val="00022D35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  <w:lang w:val="en-US"/>
    </w:rPr>
  </w:style>
  <w:style w:type="paragraph" w:customStyle="1" w:styleId="BodyAAA">
    <w:name w:val="Body A A A"/>
    <w:rsid w:val="00022D3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val="en-US"/>
    </w:rPr>
  </w:style>
  <w:style w:type="numbering" w:customStyle="1" w:styleId="Numbered">
    <w:name w:val="Numbered"/>
    <w:rsid w:val="00022D35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UGASAN%20MAY17\ENDORSED_NEW\BBST4103%20ZULAIKA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BBST4103%20ZULAIKA.dot</Template>
  <TotalTime>0</TotalTime>
  <Pages>7</Pages>
  <Words>1590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SBSC4103: Measurement and Evaluation in Science</vt:lpstr>
    </vt:vector>
  </TitlesOfParts>
  <Company>OUM</Company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SBSC4103: Measurement and Evaluation in Science</dc:title>
  <dc:subject/>
  <dc:creator>User</dc:creator>
  <cp:keywords/>
  <dc:description/>
  <cp:lastModifiedBy>Shafiq Bin Rasulan</cp:lastModifiedBy>
  <cp:revision>2</cp:revision>
  <cp:lastPrinted>2018-11-28T08:09:00Z</cp:lastPrinted>
  <dcterms:created xsi:type="dcterms:W3CDTF">2025-03-12T03:15:00Z</dcterms:created>
  <dcterms:modified xsi:type="dcterms:W3CDTF">2025-03-12T03:15:00Z</dcterms:modified>
</cp:coreProperties>
</file>